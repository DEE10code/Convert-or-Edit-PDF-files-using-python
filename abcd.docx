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Microsoft YaHei" w:hAnsi="Microsoft YaHei" w:eastAsia="Microsoft YaHei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375285</wp:posOffset>
            </wp:positionH>
            <wp:positionV relativeFrom="paragraph">
              <wp:posOffset>139700</wp:posOffset>
            </wp:positionV>
            <wp:extent cx="1137920" cy="1517015"/>
            <wp:effectExtent l="0" t="0" r="5080" b="6985"/>
            <wp:wrapNone/>
            <wp:docPr id="37" name="Picture 37" descr="IMG_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IMG_04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-3796665</wp:posOffset>
                </wp:positionV>
                <wp:extent cx="613410" cy="7623175"/>
                <wp:effectExtent l="0" t="0" r="22225" b="21590"/>
                <wp:wrapNone/>
                <wp:docPr id="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13410" cy="7623175"/>
                        </a:xfrm>
                        <a:prstGeom prst="rtTriangle">
                          <a:avLst/>
                        </a:prstGeom>
                        <a:solidFill>
                          <a:srgbClr val="DD252D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flip:x;margin-left:253.85pt;margin-top:-298.95pt;height:600.25pt;width:48.3pt;rotation:5898240f;z-index:251677696;v-text-anchor:middle;mso-width-relative:page;mso-height-relative:page;" fillcolor="#DD252D" filled="t" stroked="f" coordsize="21600,21600" o:gfxdata="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cm9SNsAAAAMAQAADwAAAAAAAAABACAAAAAiAAAAZHJzL2Rvd25yZXYueG1sUEsBAhQA&#10;FAAAAAgAh07iQM9gA5OaAgAAFAUAAA4AAAAAAAAAAQAgAAAAKgEAAGRycy9lMm9Eb2MueG1sUEsF&#10;BgAAAAAGAAYAWQEAADYGAAAAAA==&#10;">
                <v:fill on="t" opacity="16384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-3524250</wp:posOffset>
                </wp:positionV>
                <wp:extent cx="1210310" cy="7623175"/>
                <wp:effectExtent l="0" t="0" r="22225" b="8890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-31750" y="-32385"/>
                          <a:ext cx="1210310" cy="7623175"/>
                        </a:xfrm>
                        <a:prstGeom prst="rtTriangle">
                          <a:avLst/>
                        </a:prstGeom>
                        <a:solidFill>
                          <a:srgbClr val="DD25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2" o:spid="_x0000_s1026" o:spt="6" type="#_x0000_t6" style="position:absolute;left:0pt;margin-left:227.35pt;margin-top:-277.5pt;height:600.25pt;width:95.3pt;rotation:5898240f;z-index:251660288;v-text-anchor:middle;mso-width-relative:page;mso-height-relative:page;" fillcolor="#DD252D" filled="t" stroked="f" coordsize="21600,21600" o:gfxdata="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KhG5tgAAAAM&#10;AQAADwAAAAAAAAABACAAAAAiAAAAZHJzL2Rvd25yZXYueG1sUEsBAhQAFAAAAAgAh07iQNsWrlWO&#10;AgAA8wQAAA4AAAAAAAAAAQAgAAAAJ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ge">
                  <wp:posOffset>895350</wp:posOffset>
                </wp:positionV>
                <wp:extent cx="4779010" cy="61722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default" w:ascii="Arial Bold" w:hAnsi="Arial Bold" w:cs="Arial Bold"/>
                                <w:b/>
                                <w:bCs/>
                                <w:caps/>
                                <w:color w:val="51555C"/>
                                <w:sz w:val="22"/>
                                <w:lang w:val="en-IN"/>
                              </w:rPr>
                            </w:pPr>
                            <w:r>
                              <w:rPr>
                                <w:rFonts w:hint="default" w:hAnsi="Arial Bold" w:cs="Arial Bold" w:asciiTheme="minorAscii"/>
                                <w:b/>
                                <w:bCs/>
                                <w:color w:val="000000" w:themeColor="text1"/>
                                <w:spacing w:val="60"/>
                                <w:sz w:val="72"/>
                                <w:szCs w:val="7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Anish Mondal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8pt;margin-top:70.5pt;height:48.6pt;width:376.3pt;mso-position-vertical-relative:page;z-index:251662336;mso-width-relative:page;mso-height-relative:page;" filled="f" stroked="f" coordsize="21600,21600" o:gfxdata="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d&#10;XkbV2AAAAAwBAAAPAAAAAAAAAAEAIAAAACIAAABkcnMvZG93bnJldi54bWxQSwECFAAUAAAACACH&#10;TuJAwMRnkC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default" w:ascii="Arial Bold" w:hAnsi="Arial Bold" w:cs="Arial Bold"/>
                          <w:b/>
                          <w:bCs/>
                          <w:caps/>
                          <w:color w:val="51555C"/>
                          <w:sz w:val="22"/>
                          <w:lang w:val="en-IN"/>
                        </w:rPr>
                      </w:pPr>
                      <w:r>
                        <w:rPr>
                          <w:rFonts w:hint="default" w:hAnsi="Arial Bold" w:cs="Arial Bold" w:asciiTheme="minorAscii"/>
                          <w:b/>
                          <w:bCs/>
                          <w:color w:val="000000" w:themeColor="text1"/>
                          <w:spacing w:val="60"/>
                          <w:sz w:val="72"/>
                          <w:szCs w:val="7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Anish Mondal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ge">
                  <wp:posOffset>2009775</wp:posOffset>
                </wp:positionV>
                <wp:extent cx="2735580" cy="14928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492711"/>
                          <a:chOff x="-55949" y="13395"/>
                          <a:chExt cx="2736402" cy="1493927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-55949" y="13395"/>
                            <a:ext cx="2736402" cy="1493927"/>
                            <a:chOff x="865271" y="13397"/>
                            <a:chExt cx="2736563" cy="1494179"/>
                          </a:xfrm>
                        </wpg:grpSpPr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1" y="340070"/>
                              <a:ext cx="2736563" cy="11675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bidi w:val="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Email : 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instrText xml:space="preserve"> HYPERLINK "mailto:Hello@wps.com" \h </w:instrTex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anishuem10@gmail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.com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bidi w:val="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Phone：8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584975903</w:t>
                                </w:r>
                              </w:p>
                              <w:p>
                                <w:pPr>
                                  <w:pStyle w:val="4"/>
                                  <w:bidi w:val="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Address: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12/1a/130 chow baga road bidhan nagar(S) kolkata - 700039</w:t>
                                </w:r>
                              </w:p>
                              <w:p>
                                <w:pPr>
                                  <w:rPr>
                                    <w:rFonts w:hint="default" w:ascii="Arial Regular" w:hAnsi="Arial Regular" w:cs="Arial Regular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515" cy="3184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="Microsoft YaHei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CONTACT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79338"/>
                            <a:ext cx="229870" cy="161925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338.55pt;margin-top:158.25pt;height:117.55pt;width:215.4pt;mso-position-vertical-relative:page;z-index:251666432;mso-width-relative:page;mso-height-relative:page;" coordorigin="-55949,13395" coordsize="2736402,1493927" o:gfxdata="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">
                <o:lock v:ext="edit" aspectratio="f"/>
                <v:group id="组合 29" o:spid="_x0000_s1026" o:spt="203" style="position:absolute;left:-55949;top:13395;height:1493927;width:2736402;" coordorigin="865271,13397" coordsize="2736563,1494179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65271;top:340070;height:1167506;width:2736563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bidi w:val="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Email : 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HYPERLINK "mailto:Hello@wps.com" \h </w:instrTex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anishuem10@gmail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.com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bidi w:val="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Phone：8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584975903</w:t>
                          </w:r>
                        </w:p>
                        <w:p>
                          <w:pPr>
                            <w:pStyle w:val="4"/>
                            <w:bidi w:val="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Address: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12/1a/130 chow baga road bidhan nagar(S) kolkata - 700039</w:t>
                          </w:r>
                        </w:p>
                        <w:p>
                          <w:pPr>
                            <w:rPr>
                              <w:rFonts w:hint="default" w:ascii="Arial Regular" w:hAnsi="Arial Regular" w:cs="Arial Regular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448;width:1949515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Microsoft YaHei"/>
                              <w:b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CONTACT ME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47625;top:79338;height:161925;width:229870;" fillcolor="#DD252D" filled="t" stroked="f" coordsize="98,68" o:gfxdata="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gG7O/&#10;AAAA2wAAAA8AAAAAAAAAAQAgAAAAIgAAAGRycy9kb3ducmV2LnhtbFBLAQIUABQAAAAIAIdO4kAz&#10;LwWeOwAAADkAAAAQAAAAAAAAAAEAIAAAAA4BAABkcnMvc2hhcGV4bWwueG1sUEsFBgAAAAAGAAYA&#10;WwEAALgDAAAAAA=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100861,40481;37529,40481;37529,52387;100861,52387;100861,40481;100861,71437;37529,71437;37529,85725;100861,85725;100861,71437;100861,111918;37529,111918;37529,123825;100861,123825;100861,111918;215796,0;11728,0;0,14287;0,150018;11728,161925;215796,161925;229870,150018;229870,14287;215796,0;208759,142875;18764,142875;18764,19050;208759,19050;208759,142875;159501,76200;180612,57150;159501,40481;136045,57150;159501,76200;189994,109537;159501,83343;126663,109537;126663,123825;189994,123825;189994,10953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155575</wp:posOffset>
                </wp:positionV>
                <wp:extent cx="3531870" cy="31813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869" cy="3181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hAnsi="Arial Bold" w:cs="Arial Bold" w:asciiTheme="minorAscii"/>
                                <w:b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Arial Bold" w:cs="Arial Bold" w:asciiTheme="minorAscii"/>
                                <w:b/>
                                <w:color w:val="000000" w:themeColor="text1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PROFESSIONAL ABRIDGEMENT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1pt;margin-top:12.25pt;height:25.05pt;width:278.1pt;z-index:251683840;mso-width-relative:page;mso-height-relative:page;" filled="f" stroked="f" coordsize="21600,21600" o:gfxdata="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xi&#10;JPDWAAAACAEAAA8AAAAAAAAAAQAgAAAAIgAAAGRycy9kb3ducmV2LnhtbFBLAQIUABQAAAAIAIdO&#10;4kBMT7NMJQIAACoEAAAOAAAAAAAAAAEAIAAAACU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default" w:hAnsi="Arial Bold" w:cs="Arial Bold" w:asciiTheme="minorAscii"/>
                          <w:b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Arial Bold" w:cs="Arial Bold" w:asciiTheme="minorAscii"/>
                          <w:b/>
                          <w:color w:val="000000" w:themeColor="text1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PROFESSIONAL ABRIDGEMENT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15875</wp:posOffset>
                </wp:positionV>
                <wp:extent cx="186690" cy="186690"/>
                <wp:effectExtent l="0" t="0" r="11430" b="11430"/>
                <wp:wrapNone/>
                <wp:docPr id="96" name="Freeform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6690" cy="186690"/>
                        </a:xfrm>
                        <a:custGeom>
                          <a:avLst/>
                          <a:gdLst>
                            <a:gd name="T0" fmla="*/ 2147483646 w 72"/>
                            <a:gd name="T1" fmla="*/ 2147483646 h 64"/>
                            <a:gd name="T2" fmla="*/ 2147483646 w 72"/>
                            <a:gd name="T3" fmla="*/ 2147483646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2147483646 w 72"/>
                            <a:gd name="T19" fmla="*/ 2147483646 h 64"/>
                            <a:gd name="T20" fmla="*/ 2147483646 w 72"/>
                            <a:gd name="T21" fmla="*/ 2147483646 h 64"/>
                            <a:gd name="T22" fmla="*/ 2147483646 w 72"/>
                            <a:gd name="T23" fmla="*/ 0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0 w 72"/>
                            <a:gd name="T47" fmla="*/ 2147483646 h 64"/>
                            <a:gd name="T48" fmla="*/ 2147483646 w 72"/>
                            <a:gd name="T49" fmla="*/ 0 h 64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68" y="56"/>
                              </a:moveTo>
                              <a:cubicBezTo>
                                <a:pt x="68" y="59"/>
                                <a:pt x="70" y="62"/>
                                <a:pt x="72" y="63"/>
                              </a:cubicBezTo>
                              <a:cubicBezTo>
                                <a:pt x="72" y="64"/>
                                <a:pt x="72" y="64"/>
                                <a:pt x="72" y="64"/>
                              </a:cubicBezTo>
                              <a:cubicBezTo>
                                <a:pt x="71" y="64"/>
                                <a:pt x="71" y="64"/>
                                <a:pt x="70" y="64"/>
                              </a:cubicBezTo>
                              <a:cubicBezTo>
                                <a:pt x="66" y="64"/>
                                <a:pt x="62" y="62"/>
                                <a:pt x="59" y="59"/>
                              </a:cubicBezTo>
                              <a:cubicBezTo>
                                <a:pt x="58" y="60"/>
                                <a:pt x="56" y="60"/>
                                <a:pt x="54" y="60"/>
                              </a:cubicBezTo>
                              <a:cubicBezTo>
                                <a:pt x="44" y="60"/>
                                <a:pt x="36" y="53"/>
                                <a:pt x="36" y="44"/>
                              </a:cubicBezTo>
                              <a:cubicBezTo>
                                <a:pt x="36" y="35"/>
                                <a:pt x="44" y="28"/>
                                <a:pt x="54" y="28"/>
                              </a:cubicBezTo>
                              <a:cubicBezTo>
                                <a:pt x="64" y="28"/>
                                <a:pt x="72" y="35"/>
                                <a:pt x="72" y="44"/>
                              </a:cubicBezTo>
                              <a:cubicBezTo>
                                <a:pt x="72" y="47"/>
                                <a:pt x="71" y="51"/>
                                <a:pt x="69" y="53"/>
                              </a:cubicBezTo>
                              <a:cubicBezTo>
                                <a:pt x="68" y="54"/>
                                <a:pt x="68" y="55"/>
                                <a:pt x="68" y="56"/>
                              </a:cubicBezTo>
                              <a:close/>
                              <a:moveTo>
                                <a:pt x="32" y="0"/>
                              </a:moveTo>
                              <a:cubicBezTo>
                                <a:pt x="49" y="0"/>
                                <a:pt x="64" y="11"/>
                                <a:pt x="64" y="25"/>
                              </a:cubicBezTo>
                              <a:cubicBezTo>
                                <a:pt x="61" y="24"/>
                                <a:pt x="58" y="23"/>
                                <a:pt x="54" y="23"/>
                              </a:cubicBezTo>
                              <a:cubicBezTo>
                                <a:pt x="48" y="23"/>
                                <a:pt x="42" y="25"/>
                                <a:pt x="38" y="29"/>
                              </a:cubicBezTo>
                              <a:cubicBezTo>
                                <a:pt x="34" y="33"/>
                                <a:pt x="31" y="38"/>
                                <a:pt x="31" y="44"/>
                              </a:cubicBezTo>
                              <a:cubicBezTo>
                                <a:pt x="31" y="47"/>
                                <a:pt x="32" y="49"/>
                                <a:pt x="33" y="52"/>
                              </a:cubicBezTo>
                              <a:cubicBezTo>
                                <a:pt x="33" y="52"/>
                                <a:pt x="32" y="52"/>
                                <a:pt x="32" y="52"/>
                              </a:cubicBezTo>
                              <a:cubicBezTo>
                                <a:pt x="30" y="52"/>
                                <a:pt x="29" y="52"/>
                                <a:pt x="27" y="52"/>
                              </a:cubicBezTo>
                              <a:cubicBezTo>
                                <a:pt x="20" y="59"/>
                                <a:pt x="12" y="60"/>
                                <a:pt x="4" y="60"/>
                              </a:cubicBezTo>
                              <a:cubicBezTo>
                                <a:pt x="4" y="58"/>
                                <a:pt x="4" y="58"/>
                                <a:pt x="4" y="58"/>
                              </a:cubicBezTo>
                              <a:cubicBezTo>
                                <a:pt x="8" y="56"/>
                                <a:pt x="12" y="52"/>
                                <a:pt x="12" y="48"/>
                              </a:cubicBezTo>
                              <a:cubicBezTo>
                                <a:pt x="12" y="47"/>
                                <a:pt x="12" y="47"/>
                                <a:pt x="12" y="46"/>
                              </a:cubicBezTo>
                              <a:cubicBezTo>
                                <a:pt x="5" y="41"/>
                                <a:pt x="0" y="34"/>
                                <a:pt x="0" y="26"/>
                              </a:cubicBezTo>
                              <a:cubicBezTo>
                                <a:pt x="0" y="12"/>
                                <a:pt x="14" y="0"/>
                                <a:pt x="3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D252D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0" o:spid="_x0000_s1026" o:spt="100" style="position:absolute;left:0pt;margin-left:12.15pt;margin-top:1.25pt;height:14.7pt;width:14.7pt;z-index:251682816;mso-width-relative:page;mso-height-relative:page;" fillcolor="#DD252D" filled="t" stroked="f" coordsize="72,64" o:gfxdata="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C0&#10;9+zm1QAAAAYBAAAPAAAAAAAAAAEAIAAAACIAAABkcnMvZG93bnJldi54bWxQSwECFAAUAAAACACH&#10;TuJAF+a6zSkGAAAKHgAADgAAAAAAAAABACAAAAAkAQAAZHJzL2Uyb0RvYy54bWxQSwUGAAAAAAYA&#10;BgBZAQAAvwkAAAAA&#10;" path="m68,56c68,59,70,62,72,63c72,64,72,64,72,64c71,64,71,64,70,64c66,64,62,62,59,59c58,60,56,60,54,60c44,60,36,53,36,44c36,35,44,28,54,28c64,28,72,35,72,44c72,47,71,51,69,53c68,54,68,55,68,56xm32,0c49,0,64,11,64,25c61,24,58,23,54,23c48,23,42,25,38,29c34,33,31,38,31,44c31,47,32,49,33,52c33,52,32,52,32,52c30,52,29,52,27,52c20,59,12,60,4,60c4,58,4,58,4,58c8,56,12,52,12,48c12,47,12,47,12,46c5,41,0,34,0,26c0,12,14,0,32,0xe">
                <v:path o:connectlocs="@0,@0;@0,@0;@0,@0;@0,@0;@0,@0;@0,@0;@0,@0;@0,@0;@0,@0;@0,@0;@0,@0;@0,0;@0,@0;@0,@0;@0,@0;@0,@0;@0,@0;@0,@0;@0,@0;@0,@0;@0,@0;@0,@0;@0,@0;0,@0;@0,0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 versatile, dynamic and self driven professional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with outstanding ability to manage multiple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assignments together including Management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projects. Willing to add value to the existing process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ge">
                  <wp:posOffset>3564890</wp:posOffset>
                </wp:positionV>
                <wp:extent cx="2861310" cy="122809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310" cy="1228145"/>
                          <a:chOff x="0" y="0"/>
                          <a:chExt cx="2861627" cy="1228221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2861627" cy="1228221"/>
                            <a:chOff x="865272" y="13397"/>
                            <a:chExt cx="2862216" cy="1229205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2" y="340083"/>
                              <a:ext cx="2862216" cy="90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ind w:left="105" w:hanging="105" w:hangingChars="5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 A professional website for PIYALI WELFARE FOUNDATION.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left="105" w:hanging="105" w:hangingChars="5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 A blog website.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432" cy="3184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hAnsi="Arial Bold" w:cs="Arial Bold" w:asciiTheme="minorAscii"/>
                                    <w:b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Bold" w:cs="Arial Bold" w:asciiTheme="minorAscii"/>
                                    <w:b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318" y="47709"/>
                            <a:ext cx="197998" cy="198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339.45pt;margin-top:280.7pt;height:96.7pt;width:225.3pt;mso-position-vertical-relative:page;z-index:251667456;mso-width-relative:page;mso-height-relative:page;" coordsize="2861627,1228221" o:gfxdata="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">
                <o:lock v:ext="edit" aspectratio="f"/>
                <v:group id="组合 49" o:spid="_x0000_s1026" o:spt="203" style="position:absolute;left:0;top:0;height:1228221;width:2861627;" coordorigin="865272,13397" coordsize="2862216,1229205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65272;top:340083;height:902519;width:2862216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ind w:left="105" w:hanging="105" w:hangingChars="5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 A professional website for PIYALI WELFARE FOUNDATION.</w:t>
                          </w:r>
                        </w:p>
                        <w:p>
                          <w:pPr>
                            <w:adjustRightInd w:val="0"/>
                            <w:snapToGrid w:val="0"/>
                            <w:ind w:left="105" w:hanging="105" w:hangingChars="5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 A blog website.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424;width:1949432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hAnsi="Arial Bold" w:cs="Arial Bold" w:asciiTheme="minorAscii"/>
                              <w:b/>
                              <w:bCs w:val="0"/>
                              <w:color w:val="000000" w:themeColor="tex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Bold" w:cs="Arial Bold" w:asciiTheme="minorAscii"/>
                              <w:b/>
                              <w:bCs w:val="0"/>
                              <w:color w:val="000000" w:themeColor="tex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PROJECTS</w:t>
                          </w:r>
                        </w:p>
                      </w:txbxContent>
                    </v:textbox>
                  </v:shape>
                </v:group>
                <v:shape id="Freeform 324" o:spid="_x0000_s1026" o:spt="100" style="position:absolute;left:111318;top:47709;height:198000;width:197998;" fillcolor="#DD252D" filled="t" stroked="f" coordsize="64,64" o:gfxdata="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mdHLvQAA&#10;ANwAAAAPAAAAAAAAAAEAIAAAACIAAABkcnMvZG93bnJldi54bWxQSwECFAAUAAAACACHTuJAMy8F&#10;njsAAAA5AAAAEAAAAAAAAAABACAAAAAMAQAAZHJzL3NoYXBleG1sLnhtbFBLBQYAAAAABgAGAFsB&#10;AAC2Aw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default"/>
          <w:lang w:val="en-IN"/>
        </w:rPr>
        <w:t>all the time; Additional capabilities of excellent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communication, innovative thinking and quick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adaptability skills. A professional desired to get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instrumental with the comprehensive growth of the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organisation while refining present standards of</w:t>
      </w:r>
    </w:p>
    <w:p>
      <w:pPr>
        <w:ind w:firstLine="42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5555615</wp:posOffset>
                </wp:positionH>
                <wp:positionV relativeFrom="paragraph">
                  <wp:posOffset>3424555</wp:posOffset>
                </wp:positionV>
                <wp:extent cx="1473835" cy="76200"/>
                <wp:effectExtent l="0" t="0" r="4445" b="0"/>
                <wp:wrapNone/>
                <wp:docPr id="25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76199"/>
                        </a:xfrm>
                        <a:prstGeom prst="rect">
                          <a:avLst/>
                        </a:prstGeom>
                        <a:solidFill>
                          <a:srgbClr val="DD25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7" o:spid="_x0000_s1026" o:spt="1" style="position:absolute;left:0pt;margin-left:437.45pt;margin-top:269.65pt;height:6pt;width:116.05pt;z-index:251680768;v-text-anchor:middle;mso-width-relative:page;mso-height-relative:page;" fillcolor="#DD252D" filled="t" stroked="f" coordsize="21600,21600" o:gfxdata="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OPIX/cAAAADAEAAA8AAAAAAAAAAQAgAAAAIgAA&#10;AGRycy9kb3ducmV2LnhtbFBLAQIUABQAAAAIAIdO4kCB6IQudgIAANc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5526405</wp:posOffset>
                </wp:positionH>
                <wp:positionV relativeFrom="paragraph">
                  <wp:posOffset>968375</wp:posOffset>
                </wp:positionV>
                <wp:extent cx="1058545" cy="76200"/>
                <wp:effectExtent l="0" t="0" r="8255" b="0"/>
                <wp:wrapNone/>
                <wp:docPr id="16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58545" cy="76200"/>
                        </a:xfrm>
                        <a:prstGeom prst="rect">
                          <a:avLst/>
                        </a:prstGeom>
                        <a:solidFill>
                          <a:srgbClr val="DD25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2" o:spid="_x0000_s1026" o:spt="1" style="position:absolute;left:0pt;flip:y;margin-left:435.15pt;margin-top:76.25pt;height:6pt;width:83.35pt;z-index:251692032;v-text-anchor:middle;mso-width-relative:page;mso-height-relative:page;" fillcolor="#DD252D" filled="t" stroked="f" coordsize="21600,21600" o:gfxdata="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j3KidwAAAAMAQAADwAAAAAAAAABACAAAAAiAAAAZHJz&#10;L2Rvd25yZXYueG1sUEsBAhQAFAAAAAgAh07iQEE+6Y1yAgAA1g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5535930</wp:posOffset>
                </wp:positionH>
                <wp:positionV relativeFrom="paragraph">
                  <wp:posOffset>1206500</wp:posOffset>
                </wp:positionV>
                <wp:extent cx="880745" cy="76200"/>
                <wp:effectExtent l="0" t="0" r="3175" b="0"/>
                <wp:wrapNone/>
                <wp:docPr id="14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0745" cy="76200"/>
                        </a:xfrm>
                        <a:prstGeom prst="rect">
                          <a:avLst/>
                        </a:prstGeom>
                        <a:solidFill>
                          <a:srgbClr val="DD25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2" o:spid="_x0000_s1026" o:spt="1" style="position:absolute;left:0pt;flip:y;margin-left:435.9pt;margin-top:95pt;height:6pt;width:69.35pt;z-index:251691008;v-text-anchor:middle;mso-width-relative:page;mso-height-relative:page;" fillcolor="#DD252D" filled="t" stroked="f" coordsize="21600,21600" o:gfxdata="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TAr69oAAAAMAQAADwAAAAAAAAABACAAAAAiAAAAZHJzL2Rv&#10;d25yZXYueG1sUEsBAhQAFAAAAAgAh07iQDGelKNxAgAA1QQAAA4AAAAAAAAAAQAgAAAAK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5535295</wp:posOffset>
                </wp:positionH>
                <wp:positionV relativeFrom="paragraph">
                  <wp:posOffset>1451610</wp:posOffset>
                </wp:positionV>
                <wp:extent cx="1547495" cy="71755"/>
                <wp:effectExtent l="6350" t="6350" r="15875" b="13335"/>
                <wp:wrapNone/>
                <wp:docPr id="11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71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DD252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26" o:spt="1" style="position:absolute;left:0pt;margin-left:435.85pt;margin-top:114.3pt;height:5.65pt;width:121.85pt;z-index:251688960;v-text-anchor:middle;mso-width-relative:page;mso-height-relative:page;" filled="f" stroked="t" coordsize="21600,21600" o:gfxdata="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9BWQ92QAAAAwBAAAPAAAAAAAAAAEAIAAAACIAAABkcnMv&#10;ZG93bnJldi54bWxQSwECFAAUAAAACACHTuJA9O9H13QCAADXBAAADgAAAAAAAAABACAAAAAoAQAA&#10;ZHJzL2Uyb0RvYy54bWxQSwUGAAAAAAYABgBZAQAADgYAAAAA&#10;">
                <v:fill on="f" focussize="0,0"/>
                <v:stroke weight="1pt" color="#DD252D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5532755</wp:posOffset>
                </wp:positionH>
                <wp:positionV relativeFrom="paragraph">
                  <wp:posOffset>1210310</wp:posOffset>
                </wp:positionV>
                <wp:extent cx="1547495" cy="71755"/>
                <wp:effectExtent l="6350" t="6350" r="15875" b="13335"/>
                <wp:wrapNone/>
                <wp:docPr id="9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71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DD252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26" o:spt="1" style="position:absolute;left:0pt;margin-left:435.65pt;margin-top:95.3pt;height:5.65pt;width:121.85pt;z-index:251687936;v-text-anchor:middle;mso-width-relative:page;mso-height-relative:page;" filled="f" stroked="t" coordsize="21600,21600" o:gfxdata="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2vz/TYAAAADAEAAA8AAAAAAAAAAQAgAAAAIgAAAGRycy9k&#10;b3ducmV2LnhtbFBLAQIUABQAAAAIAIdO4kBMjvkXdAIAANYEAAAOAAAAAAAAAAEAIAAAACcBAABk&#10;cnMvZTJvRG9jLnhtbFBLBQYAAAAABgAGAFkBAAANBgAAAAA=&#10;">
                <v:fill on="f" focussize="0,0"/>
                <v:stroke weight="1pt" color="#DD252D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5530850</wp:posOffset>
                </wp:positionH>
                <wp:positionV relativeFrom="paragraph">
                  <wp:posOffset>1450975</wp:posOffset>
                </wp:positionV>
                <wp:extent cx="1058545" cy="76200"/>
                <wp:effectExtent l="0" t="0" r="8255" b="0"/>
                <wp:wrapNone/>
                <wp:docPr id="13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58545" cy="76199"/>
                        </a:xfrm>
                        <a:prstGeom prst="rect">
                          <a:avLst/>
                        </a:prstGeom>
                        <a:solidFill>
                          <a:srgbClr val="DD25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2" o:spid="_x0000_s1026" o:spt="1" style="position:absolute;left:0pt;flip:y;margin-left:435.5pt;margin-top:114.25pt;height:6pt;width:83.35pt;z-index:251689984;v-text-anchor:middle;mso-width-relative:page;mso-height-relative:page;" fillcolor="#DD252D" filled="t" stroked="f" coordsize="21600,21600" o:gfxdata="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2nwVBd0AAAAMAQAADwAAAAAAAAABACAAAAAiAAAA&#10;ZHJzL2Rvd25yZXYueG1sUEsBAhQAFAAAAAgAh07iQFEWiSB0AgAA1gQAAA4AAAAAAAAAAQAgAAAA&#10;L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5517515</wp:posOffset>
                </wp:positionH>
                <wp:positionV relativeFrom="paragraph">
                  <wp:posOffset>964565</wp:posOffset>
                </wp:positionV>
                <wp:extent cx="1547495" cy="71755"/>
                <wp:effectExtent l="6350" t="6350" r="15875" b="13335"/>
                <wp:wrapNone/>
                <wp:docPr id="1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71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DD252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26" o:spt="1" style="position:absolute;left:0pt;margin-left:434.45pt;margin-top:75.95pt;height:5.65pt;width:121.85pt;z-index:251686912;v-text-anchor:middle;mso-width-relative:page;mso-height-relative:page;" filled="f" stroked="t" coordsize="21600,21600" o:gfxdata="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j4cbNgAAAAMAQAADwAAAAAAAAABACAAAAAiAAAAZHJzL2Rv&#10;d25yZXYueG1sUEsBAhQAFAAAAAgAh07iQCk7KIVzAgAA1gQAAA4AAAAAAAAAAQAgAAAAJwEAAGRy&#10;cy9lMm9Eb2MueG1sUEsFBgAAAAAGAAYAWQEAAAwGAAAAAA==&#10;">
                <v:fill on="f" focussize="0,0"/>
                <v:stroke weight="1pt" color="#DD252D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ge">
                  <wp:posOffset>6137910</wp:posOffset>
                </wp:positionV>
                <wp:extent cx="1409700" cy="1541780"/>
                <wp:effectExtent l="0" t="0" r="7620" b="1270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541780"/>
                          <a:chOff x="3321608" y="151795"/>
                          <a:chExt cx="1759057" cy="1542087"/>
                        </a:xfrm>
                      </wpg:grpSpPr>
                      <wps:wsp>
                        <wps:cNvPr id="71" name="矩形 71"/>
                        <wps:cNvSpPr/>
                        <wps:spPr>
                          <a:xfrm>
                            <a:off x="3339040" y="393143"/>
                            <a:ext cx="854173" cy="7621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 flipV="1">
                            <a:off x="3335078" y="151795"/>
                            <a:ext cx="1745587" cy="7621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3340624" y="642748"/>
                            <a:ext cx="1576813" cy="7621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3340624" y="889177"/>
                            <a:ext cx="1547495" cy="71769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 w="12700" cmpd="sng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3321608" y="1122268"/>
                            <a:ext cx="1362873" cy="7621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3334285" y="1378860"/>
                            <a:ext cx="1547495" cy="71769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3340625" y="1617667"/>
                            <a:ext cx="988875" cy="7621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0" o:spid="_x0000_s1026" o:spt="203" style="position:absolute;left:0pt;margin-left:435.75pt;margin-top:483.3pt;height:121.4pt;width:111pt;mso-position-vertical-relative:page;z-index:251670528;mso-width-relative:page;mso-height-relative:page;" coordorigin="3321608,151795" coordsize="1759057,1542087" o:gfxdata="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AX19JR2wAAAA0BAAAPAAAAAAAAAAEAIAAAACIAAABkcnMvZG93&#10;bnJldi54bWxQSwECFAAUAAAACACHTuJA5ViUlP4DAAD2FwAADgAAAAAAAAABACAAAAAqAQAAZHJz&#10;L2Uyb0RvYy54bWxQSwUGAAAAAAYABgBZAQAAmgcAAAAA&#10;">
                <o:lock v:ext="edit" aspectratio="f"/>
                <v:rect id="矩形 71" o:spid="_x0000_s1026" o:spt="1" style="position:absolute;left:3339040;top:393143;height:76215;width:854173;v-text-anchor:middle;" fillcolor="#DD252D" filled="t" stroked="f" coordsize="21600,21600" o:gfxdata="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oA5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2" o:spid="_x0000_s1026" o:spt="1" style="position:absolute;left:3335078;top:151795;flip:y;height:76215;width:1745587;v-text-anchor:middle;" fillcolor="#DD252D" filled="t" stroked="f" coordsize="21600,21600" o:gfxdata="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94xY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3" o:spid="_x0000_s1026" o:spt="1" style="position:absolute;left:3340624;top:642748;height:76215;width:1576813;v-text-anchor:middle;" fillcolor="#DD252D" filled="t" stroked="f" coordsize="21600,21600" o:gfxdata="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Y4e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4" o:spid="_x0000_s1026" o:spt="1" style="position:absolute;left:3340624;top:889177;height:71769;width:1547495;v-text-anchor:middle;" fillcolor="#DD252D" filled="t" stroked="f" coordsize="21600,21600" o:gfxdata="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1+gD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5" o:spid="_x0000_s1026" o:spt="1" style="position:absolute;left:3321608;top:1122268;height:76215;width:1362873;v-text-anchor:middle;" fillcolor="#DD252D" filled="t" stroked="f" coordsize="21600,21600" o:gfxdata="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TBZ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6" o:spid="_x0000_s1026" o:spt="1" style="position:absolute;left:3334285;top:1378860;height:71769;width:1547495;v-text-anchor:middle;" fillcolor="#DD252D" filled="t" stroked="f" coordsize="21600,21600" o:gfxdata="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Zv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7" o:spid="_x0000_s1026" o:spt="1" style="position:absolute;left:3340625;top:1617667;height:76215;width:988875;v-text-anchor:middle;" fillcolor="#DD252D" filled="t" stroked="f" coordsize="21600,21600" o:gfxdata="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NPn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3420745</wp:posOffset>
                </wp:positionV>
                <wp:extent cx="1547495" cy="71755"/>
                <wp:effectExtent l="6350" t="6350" r="15875" b="13335"/>
                <wp:wrapNone/>
                <wp:docPr id="20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71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DD252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26" o:spt="1" style="position:absolute;left:0pt;margin-left:437pt;margin-top:269.35pt;height:5.65pt;width:121.85pt;z-index:251679744;v-text-anchor:middle;mso-width-relative:page;mso-height-relative:page;" filled="f" stroked="t" coordsize="21600,21600" o:gfxdata="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o1H6NkAAAAMAQAADwAAAAAAAAABACAAAAAiAAAAZHJz&#10;L2Rvd25yZXYueG1sUEsBAhQAFAAAAAgAh07iQIIgCAB1AgAA1wQAAA4AAAAAAAAAAQAgAAAAKAEA&#10;AGRycy9lMm9Eb2MueG1sUEsFBgAAAAAGAAYAWQEAAA8GAAAAAA==&#10;">
                <v:fill on="f" focussize="0,0"/>
                <v:stroke weight="1pt" color="#DD252D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5544185</wp:posOffset>
                </wp:positionH>
                <wp:positionV relativeFrom="page">
                  <wp:posOffset>6143625</wp:posOffset>
                </wp:positionV>
                <wp:extent cx="1547495" cy="1526540"/>
                <wp:effectExtent l="0" t="0" r="14605" b="1651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1526540"/>
                          <a:chOff x="0" y="0"/>
                          <a:chExt cx="1547495" cy="1526844"/>
                        </a:xfrm>
                      </wpg:grpSpPr>
                      <wps:wsp>
                        <wps:cNvPr id="62" name="矩形 62"/>
                        <wps:cNvSpPr/>
                        <wps:spPr>
                          <a:xfrm>
                            <a:off x="0" y="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0" y="238539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0" y="48503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0" y="73152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0" y="970059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0" y="121655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0" y="1455089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436.55pt;margin-top:483.75pt;height:120.2pt;width:121.85pt;mso-position-vertical-relative:page;z-index:251669504;mso-width-relative:page;mso-height-relative:page;" coordsize="1547495,1526844" o:gfxdata="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pFNqf3QAAAA0BAAAP&#10;AAAAAAAAAAEAIAAAACIAAABkcnMvZG93bnJldi54bWxQSwECFAAUAAAACACHTuJAj77/VmkDAACz&#10;FwAADgAAAAAAAAABACAAAAAsAQAAZHJzL2Uyb0RvYy54bWxQSwUGAAAAAAYABgBZAQAABwcAAAAA&#10;">
                <o:lock v:ext="edit" aspectratio="f"/>
                <v:rect id="矩形 62" o:spid="_x0000_s1026" o:spt="1" style="position:absolute;left:0;top:0;height:71755;width:1547495;v-text-anchor:middle;" filled="f" stroked="t" coordsize="21600,21600" o:gfxdata="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zs0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63" o:spid="_x0000_s1026" o:spt="1" style="position:absolute;left:0;top:238539;height:71755;width:1547495;v-text-anchor:middle;" filled="f" stroked="t" coordsize="21600,21600" o:gfxdata="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/Ft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64" o:spid="_x0000_s1026" o:spt="1" style="position:absolute;left:0;top:485030;height:71755;width:1547495;v-text-anchor:middle;" filled="f" stroked="t" coordsize="21600,21600" o:gfxdata="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Wjq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65" o:spid="_x0000_s1026" o:spt="1" style="position:absolute;left:0;top:731520;height:71755;width:1547495;v-text-anchor:middle;" filled="f" stroked="t" coordsize="21600,21600" o:gfxdata="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aKz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66" o:spid="_x0000_s1026" o:spt="1" style="position:absolute;left:0;top:970059;height:71755;width:1547495;v-text-anchor:middle;" filled="f" stroked="t" coordsize="21600,21600" o:gfxdata="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ItU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67" o:spid="_x0000_s1026" o:spt="1" style="position:absolute;left:0;top:1216550;height:71755;width:1547495;v-text-anchor:middle;" filled="f" stroked="t" coordsize="21600,21600" o:gfxdata="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EEN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68" o:spid="_x0000_s1026" o:spt="1" style="position:absolute;left:0;top:1455089;height:71755;width:1547495;v-text-anchor:middle;" filled="f" stroked="t" coordsize="21600,21600" o:gfxdata="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JuErr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ge">
                  <wp:posOffset>4978400</wp:posOffset>
                </wp:positionV>
                <wp:extent cx="2369820" cy="3393440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820" cy="3393440"/>
                          <a:chOff x="84669" y="-24038"/>
                          <a:chExt cx="2194296" cy="279252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84669" y="-24038"/>
                            <a:ext cx="2194296" cy="2792525"/>
                            <a:chOff x="949958" y="-10660"/>
                            <a:chExt cx="2194748" cy="2794762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9958" y="267038"/>
                              <a:ext cx="1422587" cy="25170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C++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java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PYTHON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AI &amp; ML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HTML &amp; CSS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JAVA SCRIPT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DBMS/SQL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WORDPRESS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REACT,MONGODB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Designing tools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(PS,AE,LR,PR,FILMORA)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4015" y="-10660"/>
                              <a:ext cx="1950691" cy="318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hAnsi="Arial Bold" w:cs="Arial Bold" w:asciiTheme="minorAsci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Bold" w:cs="Arial Bold" w:asciiTheme="minorAsci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Technical </w:t>
                                </w:r>
                                <w:r>
                                  <w:rPr>
                                    <w:rFonts w:hint="default" w:hAnsi="Arial Bold" w:cs="Arial Bold" w:asciiTheme="minorAsci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8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7220" y="55659"/>
                            <a:ext cx="179970" cy="179987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o:spt="203" style="position:absolute;left:0pt;margin-left:345.65pt;margin-top:392pt;height:267.2pt;width:186.6pt;mso-position-vertical-relative:page;z-index:251668480;mso-width-relative:page;mso-height-relative:page;" coordorigin="84669,-24038" coordsize="2194296,2792525" o:gfxdata="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">
                <o:lock v:ext="edit" aspectratio="f"/>
                <v:group id="组合 57" o:spid="_x0000_s1026" o:spt="203" style="position:absolute;left:84669;top:-24038;height:2792525;width:2194296;" coordorigin="949958,-10660" coordsize="2194748,2794762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949958;top:267038;height:2517064;width:1422587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C++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java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PYTHON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AI &amp; ML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HTML &amp; CSS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JAVA SCRIPT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DBMS/SQL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WORDPRESS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REACT,MONGODB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Designing tools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(PS,AE,LR,PR,FILMORA)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1194015;top:-10660;height:318490;width:1950691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default" w:hAnsi="Arial Bold" w:cs="Arial Bold" w:asciiTheme="minorAsci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Bold" w:cs="Arial Bold" w:asciiTheme="minorAsci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Technical </w:t>
                          </w:r>
                          <w:r>
                            <w:rPr>
                              <w:rFonts w:hint="default" w:hAnsi="Arial Bold" w:cs="Arial Bold" w:asciiTheme="minorAsci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shape id="Freeform 300" o:spid="_x0000_s1026" o:spt="100" style="position:absolute;left:127220;top:55659;height:179987;width:179970;" fillcolor="#DD252D" filled="t" stroked="f" coordsize="64,56" o:gfxdata="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YdCbsAAADb&#10;AAAADwAAAAAAAAABACAAAAAiAAAAZHJzL2Rvd25yZXYueG1sUEsBAhQAFAAAAAgAh07iQDMvBZ47&#10;AAAAOQAAABAAAAAAAAAAAQAgAAAACgEAAGRycy9zaGFwZXhtbC54bWxQSwUGAAAAAAYABgBbAQAA&#10;tA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ge">
                  <wp:posOffset>8787130</wp:posOffset>
                </wp:positionV>
                <wp:extent cx="1547495" cy="802640"/>
                <wp:effectExtent l="0" t="0" r="14605" b="165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802640"/>
                          <a:chOff x="0" y="0"/>
                          <a:chExt cx="1547495" cy="803275"/>
                        </a:xfrm>
                      </wpg:grpSpPr>
                      <wps:wsp>
                        <wps:cNvPr id="86" name="矩形 86"/>
                        <wps:cNvSpPr/>
                        <wps:spPr>
                          <a:xfrm>
                            <a:off x="0" y="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0" y="238539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48503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0" y="73152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5" o:spid="_x0000_s1026" o:spt="203" style="position:absolute;left:0pt;margin-left:420.45pt;margin-top:691.9pt;height:63.2pt;width:121.85pt;mso-position-vertical-relative:page;z-index:251672576;mso-width-relative:page;mso-height-relative:page;" coordsize="1547495,803275" o:gfxdata="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rkgR93AAAAA4BAAAPAAAA&#10;AAAAAAEAIAAAACIAAABkcnMvZG93bnJldi54bWxQSwECFAAUAAAACACHTuJA5/9D7S4DAADWDgAA&#10;DgAAAAAAAAABACAAAAArAQAAZHJzL2Uyb0RvYy54bWxQSwUGAAAAAAYABgBZAQAAywYAAAAA&#10;">
                <o:lock v:ext="edit" aspectratio="f"/>
                <v:rect id="矩形 86" o:spid="_x0000_s1026" o:spt="1" style="position:absolute;left:0;top:0;height:71755;width:1547495;v-text-anchor:middle;" filled="f" stroked="t" coordsize="21600,21600" o:gfxdata="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RTv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87" o:spid="_x0000_s1026" o:spt="1" style="position:absolute;left:0;top:238539;height:71755;width:1547495;v-text-anchor:middle;" filled="f" stroked="t" coordsize="21600,21600" o:gfxdata="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j2J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88" o:spid="_x0000_s1026" o:spt="1" style="position:absolute;left:0;top:485030;height:71755;width:1547495;v-text-anchor:middle;" filled="f" stroked="t" coordsize="21600,21600" o:gfxdata="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JdiVL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89" o:spid="_x0000_s1026" o:spt="1" style="position:absolute;left:0;top:731520;height:71755;width:1547495;v-text-anchor:middle;" filled="f" stroked="t" coordsize="21600,21600" o:gfxdata="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bx8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5346065</wp:posOffset>
                </wp:positionH>
                <wp:positionV relativeFrom="page">
                  <wp:posOffset>8783320</wp:posOffset>
                </wp:positionV>
                <wp:extent cx="1487170" cy="807085"/>
                <wp:effectExtent l="0" t="0" r="6350" b="635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1" cy="807084"/>
                          <a:chOff x="0" y="0"/>
                          <a:chExt cx="1855727" cy="807723"/>
                        </a:xfrm>
                      </wpg:grpSpPr>
                      <wps:wsp>
                        <wps:cNvPr id="94" name="矩形 94"/>
                        <wps:cNvSpPr/>
                        <wps:spPr>
                          <a:xfrm>
                            <a:off x="0" y="0"/>
                            <a:ext cx="1717855" cy="76260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0" y="238313"/>
                            <a:ext cx="1434187" cy="76260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0" y="484888"/>
                            <a:ext cx="1855727" cy="76260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0" y="731463"/>
                            <a:ext cx="1622771" cy="76260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3" o:spid="_x0000_s1026" o:spt="203" style="position:absolute;left:0pt;margin-left:420.95pt;margin-top:691.6pt;height:63.55pt;width:117.1pt;mso-position-vertical-relative:page;z-index:251673600;mso-width-relative:page;mso-height-relative:page;" coordsize="1855727,807723" o:gfxdata="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JWDF/3QAAAA4BAAAPAAAAAAAAAAEAIAAAACIAAABkcnMvZG93bnJldi54&#10;bWxQSwECFAAUAAAACACHTuJAQ7YLn0sDAADWDgAADgAAAAAAAAABACAAAAAsAQAAZHJzL2Uyb0Rv&#10;Yy54bWxQSwUGAAAAAAYABgBZAQAA6QYAAAAA&#10;">
                <o:lock v:ext="edit" aspectratio="f"/>
                <v:rect id="矩形 94" o:spid="_x0000_s1026" o:spt="1" style="position:absolute;left:0;top:0;height:76260;width:1717855;v-text-anchor:middle;" fillcolor="#DD252D" filled="t" stroked="f" coordsize="21600,21600" o:gfxdata="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TRv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95" o:spid="_x0000_s1026" o:spt="1" style="position:absolute;left:0;top:238313;height:76260;width:1434187;v-text-anchor:middle;" fillcolor="#DD252D" filled="t" stroked="f" coordsize="21600,21600" o:gfxdata="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H+N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97" o:spid="_x0000_s1026" o:spt="1" style="position:absolute;left:0;top:484888;height:76260;width:1855727;v-text-anchor:middle;" fillcolor="#DD252D" filled="t" stroked="f" coordsize="21600,21600" o:gfxdata="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B2I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98" o:spid="_x0000_s1026" o:spt="1" style="position:absolute;left:0;top:731463;height:76260;width:1622771;v-text-anchor:middle;" fillcolor="#DD252D" filled="t" stroked="f" coordsize="21600,21600" o:gfxdata="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eTP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4052570</wp:posOffset>
                </wp:positionV>
                <wp:extent cx="179070" cy="180340"/>
                <wp:effectExtent l="0" t="0" r="3810" b="2540"/>
                <wp:wrapNone/>
                <wp:docPr id="36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070" cy="180340"/>
                        </a:xfrm>
                        <a:custGeom>
                          <a:avLst/>
                          <a:gdLst>
                            <a:gd name="T0" fmla="*/ 82 w 88"/>
                            <a:gd name="T1" fmla="*/ 47 h 88"/>
                            <a:gd name="T2" fmla="*/ 59 w 88"/>
                            <a:gd name="T3" fmla="*/ 47 h 88"/>
                            <a:gd name="T4" fmla="*/ 57 w 88"/>
                            <a:gd name="T5" fmla="*/ 48 h 88"/>
                            <a:gd name="T6" fmla="*/ 56 w 88"/>
                            <a:gd name="T7" fmla="*/ 50 h 88"/>
                            <a:gd name="T8" fmla="*/ 55 w 88"/>
                            <a:gd name="T9" fmla="*/ 52 h 88"/>
                            <a:gd name="T10" fmla="*/ 53 w 88"/>
                            <a:gd name="T11" fmla="*/ 53 h 88"/>
                            <a:gd name="T12" fmla="*/ 35 w 88"/>
                            <a:gd name="T13" fmla="*/ 53 h 88"/>
                            <a:gd name="T14" fmla="*/ 33 w 88"/>
                            <a:gd name="T15" fmla="*/ 52 h 88"/>
                            <a:gd name="T16" fmla="*/ 32 w 88"/>
                            <a:gd name="T17" fmla="*/ 50 h 88"/>
                            <a:gd name="T18" fmla="*/ 31 w 88"/>
                            <a:gd name="T19" fmla="*/ 48 h 88"/>
                            <a:gd name="T20" fmla="*/ 29 w 88"/>
                            <a:gd name="T21" fmla="*/ 47 h 88"/>
                            <a:gd name="T22" fmla="*/ 6 w 88"/>
                            <a:gd name="T23" fmla="*/ 47 h 88"/>
                            <a:gd name="T24" fmla="*/ 4 w 88"/>
                            <a:gd name="T25" fmla="*/ 48 h 88"/>
                            <a:gd name="T26" fmla="*/ 3 w 88"/>
                            <a:gd name="T27" fmla="*/ 50 h 88"/>
                            <a:gd name="T28" fmla="*/ 3 w 88"/>
                            <a:gd name="T29" fmla="*/ 82 h 88"/>
                            <a:gd name="T30" fmla="*/ 4 w 88"/>
                            <a:gd name="T31" fmla="*/ 87 h 88"/>
                            <a:gd name="T32" fmla="*/ 6 w 88"/>
                            <a:gd name="T33" fmla="*/ 88 h 88"/>
                            <a:gd name="T34" fmla="*/ 57 w 88"/>
                            <a:gd name="T35" fmla="*/ 88 h 88"/>
                            <a:gd name="T36" fmla="*/ 83 w 88"/>
                            <a:gd name="T37" fmla="*/ 87 h 88"/>
                            <a:gd name="T38" fmla="*/ 85 w 88"/>
                            <a:gd name="T39" fmla="*/ 82 h 88"/>
                            <a:gd name="T40" fmla="*/ 85 w 88"/>
                            <a:gd name="T41" fmla="*/ 50 h 88"/>
                            <a:gd name="T42" fmla="*/ 84 w 88"/>
                            <a:gd name="T43" fmla="*/ 48 h 88"/>
                            <a:gd name="T44" fmla="*/ 82 w 88"/>
                            <a:gd name="T45" fmla="*/ 47 h 88"/>
                            <a:gd name="T46" fmla="*/ 86 w 88"/>
                            <a:gd name="T47" fmla="*/ 16 h 88"/>
                            <a:gd name="T48" fmla="*/ 82 w 88"/>
                            <a:gd name="T49" fmla="*/ 15 h 88"/>
                            <a:gd name="T50" fmla="*/ 6 w 88"/>
                            <a:gd name="T51" fmla="*/ 15 h 88"/>
                            <a:gd name="T52" fmla="*/ 1 w 88"/>
                            <a:gd name="T53" fmla="*/ 16 h 88"/>
                            <a:gd name="T54" fmla="*/ 0 w 88"/>
                            <a:gd name="T55" fmla="*/ 21 h 88"/>
                            <a:gd name="T56" fmla="*/ 0 w 88"/>
                            <a:gd name="T57" fmla="*/ 38 h 88"/>
                            <a:gd name="T58" fmla="*/ 3 w 88"/>
                            <a:gd name="T59" fmla="*/ 41 h 88"/>
                            <a:gd name="T60" fmla="*/ 35 w 88"/>
                            <a:gd name="T61" fmla="*/ 41 h 88"/>
                            <a:gd name="T62" fmla="*/ 37 w 88"/>
                            <a:gd name="T63" fmla="*/ 42 h 88"/>
                            <a:gd name="T64" fmla="*/ 38 w 88"/>
                            <a:gd name="T65" fmla="*/ 44 h 88"/>
                            <a:gd name="T66" fmla="*/ 39 w 88"/>
                            <a:gd name="T67" fmla="*/ 46 h 88"/>
                            <a:gd name="T68" fmla="*/ 41 w 88"/>
                            <a:gd name="T69" fmla="*/ 47 h 88"/>
                            <a:gd name="T70" fmla="*/ 47 w 88"/>
                            <a:gd name="T71" fmla="*/ 47 h 88"/>
                            <a:gd name="T72" fmla="*/ 49 w 88"/>
                            <a:gd name="T73" fmla="*/ 46 h 88"/>
                            <a:gd name="T74" fmla="*/ 50 w 88"/>
                            <a:gd name="T75" fmla="*/ 44 h 88"/>
                            <a:gd name="T76" fmla="*/ 51 w 88"/>
                            <a:gd name="T77" fmla="*/ 42 h 88"/>
                            <a:gd name="T78" fmla="*/ 53 w 88"/>
                            <a:gd name="T79" fmla="*/ 41 h 88"/>
                            <a:gd name="T80" fmla="*/ 85 w 88"/>
                            <a:gd name="T81" fmla="*/ 41 h 88"/>
                            <a:gd name="T82" fmla="*/ 88 w 88"/>
                            <a:gd name="T83" fmla="*/ 38 h 88"/>
                            <a:gd name="T84" fmla="*/ 88 w 88"/>
                            <a:gd name="T85" fmla="*/ 21 h 88"/>
                            <a:gd name="T86" fmla="*/ 86 w 88"/>
                            <a:gd name="T87" fmla="*/ 16 h 88"/>
                            <a:gd name="T88" fmla="*/ 62 w 88"/>
                            <a:gd name="T89" fmla="*/ 4 h 88"/>
                            <a:gd name="T90" fmla="*/ 57 w 88"/>
                            <a:gd name="T91" fmla="*/ 0 h 88"/>
                            <a:gd name="T92" fmla="*/ 31 w 88"/>
                            <a:gd name="T93" fmla="*/ 0 h 88"/>
                            <a:gd name="T94" fmla="*/ 26 w 88"/>
                            <a:gd name="T95" fmla="*/ 4 h 88"/>
                            <a:gd name="T96" fmla="*/ 26 w 88"/>
                            <a:gd name="T97" fmla="*/ 9 h 88"/>
                            <a:gd name="T98" fmla="*/ 62 w 88"/>
                            <a:gd name="T99" fmla="*/ 9 h 88"/>
                            <a:gd name="T100" fmla="*/ 62 w 88"/>
                            <a:gd name="T101" fmla="*/ 4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82" y="47"/>
                              </a:moveTo>
                              <a:cubicBezTo>
                                <a:pt x="59" y="47"/>
                                <a:pt x="59" y="47"/>
                                <a:pt x="59" y="47"/>
                              </a:cubicBezTo>
                              <a:cubicBezTo>
                                <a:pt x="58" y="47"/>
                                <a:pt x="57" y="47"/>
                                <a:pt x="57" y="48"/>
                              </a:cubicBezTo>
                              <a:cubicBezTo>
                                <a:pt x="56" y="49"/>
                                <a:pt x="56" y="49"/>
                                <a:pt x="56" y="50"/>
                              </a:cubicBezTo>
                              <a:cubicBezTo>
                                <a:pt x="56" y="51"/>
                                <a:pt x="55" y="52"/>
                                <a:pt x="55" y="52"/>
                              </a:cubicBezTo>
                              <a:cubicBezTo>
                                <a:pt x="54" y="53"/>
                                <a:pt x="53" y="53"/>
                                <a:pt x="53" y="53"/>
                              </a:cubicBezTo>
                              <a:cubicBezTo>
                                <a:pt x="35" y="53"/>
                                <a:pt x="35" y="53"/>
                                <a:pt x="35" y="53"/>
                              </a:cubicBezTo>
                              <a:cubicBezTo>
                                <a:pt x="34" y="53"/>
                                <a:pt x="34" y="53"/>
                                <a:pt x="33" y="52"/>
                              </a:cubicBezTo>
                              <a:cubicBezTo>
                                <a:pt x="32" y="52"/>
                                <a:pt x="32" y="51"/>
                                <a:pt x="32" y="50"/>
                              </a:cubicBezTo>
                              <a:cubicBezTo>
                                <a:pt x="32" y="49"/>
                                <a:pt x="32" y="49"/>
                                <a:pt x="31" y="48"/>
                              </a:cubicBezTo>
                              <a:cubicBezTo>
                                <a:pt x="31" y="47"/>
                                <a:pt x="30" y="47"/>
                                <a:pt x="29" y="47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5" y="47"/>
                                <a:pt x="4" y="47"/>
                                <a:pt x="4" y="48"/>
                              </a:cubicBezTo>
                              <a:cubicBezTo>
                                <a:pt x="3" y="49"/>
                                <a:pt x="3" y="49"/>
                                <a:pt x="3" y="50"/>
                              </a:cubicBezTo>
                              <a:cubicBezTo>
                                <a:pt x="3" y="82"/>
                                <a:pt x="3" y="82"/>
                                <a:pt x="3" y="82"/>
                              </a:cubicBezTo>
                              <a:cubicBezTo>
                                <a:pt x="3" y="84"/>
                                <a:pt x="3" y="85"/>
                                <a:pt x="4" y="87"/>
                              </a:cubicBezTo>
                              <a:cubicBezTo>
                                <a:pt x="6" y="88"/>
                                <a:pt x="5" y="88"/>
                                <a:pt x="6" y="88"/>
                              </a:cubicBezTo>
                              <a:cubicBezTo>
                                <a:pt x="57" y="88"/>
                                <a:pt x="57" y="88"/>
                                <a:pt x="57" y="88"/>
                              </a:cubicBezTo>
                              <a:cubicBezTo>
                                <a:pt x="58" y="88"/>
                                <a:pt x="82" y="88"/>
                                <a:pt x="83" y="87"/>
                              </a:cubicBezTo>
                              <a:cubicBezTo>
                                <a:pt x="85" y="85"/>
                                <a:pt x="85" y="84"/>
                                <a:pt x="85" y="82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9"/>
                                <a:pt x="85" y="49"/>
                                <a:pt x="84" y="48"/>
                              </a:cubicBezTo>
                              <a:cubicBezTo>
                                <a:pt x="84" y="47"/>
                                <a:pt x="83" y="47"/>
                                <a:pt x="82" y="47"/>
                              </a:cubicBezTo>
                              <a:close/>
                              <a:moveTo>
                                <a:pt x="86" y="16"/>
                              </a:moveTo>
                              <a:cubicBezTo>
                                <a:pt x="85" y="15"/>
                                <a:pt x="84" y="15"/>
                                <a:pt x="82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4" y="15"/>
                                <a:pt x="3" y="15"/>
                                <a:pt x="1" y="16"/>
                              </a:cubicBezTo>
                              <a:cubicBezTo>
                                <a:pt x="0" y="18"/>
                                <a:pt x="0" y="19"/>
                                <a:pt x="0" y="21"/>
                              </a:cubicBezTo>
                              <a:cubicBezTo>
                                <a:pt x="0" y="38"/>
                                <a:pt x="0" y="38"/>
                                <a:pt x="0" y="38"/>
                              </a:cubicBezTo>
                              <a:cubicBezTo>
                                <a:pt x="0" y="40"/>
                                <a:pt x="1" y="41"/>
                                <a:pt x="3" y="41"/>
                              </a:cubicBezTo>
                              <a:cubicBezTo>
                                <a:pt x="35" y="41"/>
                                <a:pt x="35" y="41"/>
                                <a:pt x="35" y="41"/>
                              </a:cubicBezTo>
                              <a:cubicBezTo>
                                <a:pt x="36" y="41"/>
                                <a:pt x="37" y="41"/>
                                <a:pt x="37" y="42"/>
                              </a:cubicBezTo>
                              <a:cubicBezTo>
                                <a:pt x="38" y="43"/>
                                <a:pt x="38" y="43"/>
                                <a:pt x="38" y="44"/>
                              </a:cubicBezTo>
                              <a:cubicBezTo>
                                <a:pt x="38" y="45"/>
                                <a:pt x="38" y="46"/>
                                <a:pt x="39" y="46"/>
                              </a:cubicBezTo>
                              <a:cubicBezTo>
                                <a:pt x="39" y="47"/>
                                <a:pt x="40" y="47"/>
                                <a:pt x="41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8" y="47"/>
                                <a:pt x="48" y="47"/>
                                <a:pt x="49" y="46"/>
                              </a:cubicBezTo>
                              <a:cubicBezTo>
                                <a:pt x="49" y="46"/>
                                <a:pt x="50" y="45"/>
                                <a:pt x="50" y="44"/>
                              </a:cubicBezTo>
                              <a:cubicBezTo>
                                <a:pt x="50" y="43"/>
                                <a:pt x="50" y="43"/>
                                <a:pt x="51" y="42"/>
                              </a:cubicBezTo>
                              <a:cubicBezTo>
                                <a:pt x="51" y="41"/>
                                <a:pt x="52" y="41"/>
                                <a:pt x="53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87" y="41"/>
                                <a:pt x="88" y="40"/>
                                <a:pt x="88" y="38"/>
                              </a:cubicBezTo>
                              <a:cubicBezTo>
                                <a:pt x="88" y="21"/>
                                <a:pt x="88" y="21"/>
                                <a:pt x="88" y="21"/>
                              </a:cubicBezTo>
                              <a:cubicBezTo>
                                <a:pt x="88" y="19"/>
                                <a:pt x="87" y="18"/>
                                <a:pt x="86" y="16"/>
                              </a:cubicBezTo>
                              <a:close/>
                              <a:moveTo>
                                <a:pt x="62" y="4"/>
                              </a:moveTo>
                              <a:cubicBezTo>
                                <a:pt x="62" y="2"/>
                                <a:pt x="60" y="0"/>
                                <a:pt x="57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28" y="0"/>
                                <a:pt x="26" y="2"/>
                                <a:pt x="26" y="4"/>
                              </a:cubicBezTo>
                              <a:cubicBezTo>
                                <a:pt x="26" y="6"/>
                                <a:pt x="26" y="9"/>
                                <a:pt x="26" y="9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cubicBezTo>
                                <a:pt x="62" y="9"/>
                                <a:pt x="62" y="6"/>
                                <a:pt x="6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D252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10.4pt;margin-top:319.1pt;height:14.2pt;width:14.1pt;z-index:251684864;mso-width-relative:page;mso-height-relative:page;" fillcolor="#DD252D" filled="t" stroked="f" coordsize="88,88" o:gfxdata="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<v:path o:connectlocs="166860,96317;120058,96317;115988,98367;113953,102465;111918,106564;107848,108613;71221,108613;67151,106564;65116,102465;63081,98367;59011,96317;12209,96317;8139,98367;6104,102465;6104,168044;8139,178290;12209,180340;115988,180340;168895,178290;172965,168044;172965,102465;170930,98367;166860,96317;175000,32789;166860,30739;12209,30739;2034,32789;0,43035;0,77874;6104,84022;71221,84022;75290,86071;77325,90170;79360,94268;83430,96317;95639,96317;99709,94268;101744,90170;103779,86071;107848,84022;172965,84022;179070,77874;179070,43035;175000,32789;126162,8197;115988,0;63081,0;52907,8197;52907,18443;126162,18443;126162,8197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3917315</wp:posOffset>
                </wp:positionV>
                <wp:extent cx="3905885" cy="20548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1305" y="6180455"/>
                          <a:ext cx="3905885" cy="2054860"/>
                          <a:chOff x="-6648" y="0"/>
                          <a:chExt cx="3906533" cy="2055057"/>
                        </a:xfrm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648" y="324516"/>
                            <a:ext cx="3906533" cy="1730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eastAsia="MicrosoftYaHei-Bold" w:cs="MicrosoftYaHei-Bold" w:asciiTheme="minorAscii" w:hAnsiTheme="minorAscii"/>
                                  <w:b/>
                                  <w:bCs/>
                                  <w:color w:val="595959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asciiTheme="minorAscii" w:hAnsiTheme="minorAscii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/>
                                  <w:bCs/>
                                  <w:color w:val="595959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 xml:space="preserve">A . R . M . S, University of Engineering and Management,Jaipur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firstLine="210" w:firstLineChars="100"/>
                                <w:jc w:val="left"/>
                                <w:rPr>
                                  <w:rFonts w:hint="default" w:eastAsia="Microsoft YaHei" w:cs="Microsoft YaHei" w:asciiTheme="minorAscii" w:hAnsiTheme="minorAscii"/>
                                  <w:b w:val="0"/>
                                  <w:bCs w:val="0"/>
                                  <w:color w:val="595959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eastAsia="Microsoft YaHei" w:cs="Microsoft YaHei" w:asciiTheme="minorAscii" w:hAnsiTheme="minorAscii"/>
                                  <w:b w:val="0"/>
                                  <w:bCs w:val="0"/>
                                  <w:color w:val="595959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>HEAD OF THE DESIGNING AND WEBSITE MANAGEMENT</w:t>
                              </w:r>
                              <w:r>
                                <w:rPr>
                                  <w:rFonts w:hint="default" w:eastAsia="Microsoft YaHei" w:cs="Microsoft YaHei" w:asciiTheme="minorAscii" w:hAnsiTheme="minorAscii"/>
                                  <w:b w:val="0"/>
                                  <w:bCs w:val="0"/>
                                  <w:color w:val="595959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eastAsia="Microsoft YaHei" w:cs="Microsoft YaHei" w:asciiTheme="minorAscii" w:hAnsiTheme="minorAscii"/>
                                  <w:b w:val="0"/>
                                  <w:bCs w:val="0"/>
                                  <w:color w:val="595959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asciiTheme="minorAscii" w:hAnsiTheme="minorAscii"/>
                                  <w:b w:val="0"/>
                                  <w:bCs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/>
                                  <w:bCs/>
                                  <w:color w:val="595959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 xml:space="preserve">I.O.T. Workshop,Robotics Workshop,University of Engineering and Management Jaipur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firstLine="210" w:firstLineChars="100"/>
                                <w:jc w:val="left"/>
                                <w:rPr>
                                  <w:rFonts w:hint="default" w:asciiTheme="minorAscii" w:hAnsiTheme="minorAscii"/>
                                  <w:b w:val="0"/>
                                  <w:bCs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default" w:eastAsia="Microsoft YaHei" w:cs="Microsoft YaHei" w:asciiTheme="minorAscii" w:hAnsiTheme="minorAscii"/>
                                  <w:b w:val="0"/>
                                  <w:bCs w:val="0"/>
                                  <w:color w:val="595959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Student Volunteer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default" w:asciiTheme="minorAscii" w:hAnsiTheme="minorAscii"/>
                                  <w:b w:val="0"/>
                                  <w:bCs w:val="0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107" y="0"/>
                            <a:ext cx="3532456" cy="497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eastAsia="SimSun" w:cs="Calibri"/>
                                  <w:b/>
                                  <w:bCs/>
                                  <w:i w:val="0"/>
                                  <w:iCs w:val="0"/>
                                  <w:color w:val="262626"/>
                                  <w:kern w:val="0"/>
                                  <w:sz w:val="28"/>
                                  <w:szCs w:val="28"/>
                                  <w:lang w:val="en-US" w:eastAsia="zh-CN" w:bidi="ar"/>
                                </w:rPr>
                                <w:t>Extra curricular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-0.55pt;margin-top:308.45pt;height:161.8pt;width:307.55pt;z-index:251664384;mso-width-relative:page;mso-height-relative:page;" coordorigin="-6648,0" coordsize="3906533,2055057" o:gfxdata="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lMo/12gAAAAoBAAAPAAAAAAAAAAEAIAAAACIAAABk&#10;cnMvZG93bnJldi54bWxQSwECFAAUAAAACACHTuJABn5eeugCAADLBwAADgAAAAAAAAABACAAAAAp&#10;AQAAZHJzL2Uyb0RvYy54bWxQSwUGAAAAAAYABgBZAQAAgwYAAAAA&#10;">
                <o:lock v:ext="edit" aspectratio="f"/>
                <v:shape id="文本框 2" o:spid="_x0000_s1026" o:spt="202" type="#_x0000_t202" style="position:absolute;left:-6648;top:324516;height:1730541;width:3906533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eastAsia="MicrosoftYaHei-Bold" w:cs="MicrosoftYaHei-Bold" w:asciiTheme="minorAscii" w:hAnsiTheme="minorAscii"/>
                            <w:b/>
                            <w:bCs/>
                            <w:color w:val="595959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Theme="minorAscii" w:hAnsiTheme="minorAscii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hint="default" w:eastAsia="MicrosoftYaHei-Bold" w:cs="MicrosoftYaHei-Bold" w:asciiTheme="minorAscii" w:hAnsiTheme="minorAscii"/>
                            <w:b/>
                            <w:bCs/>
                            <w:color w:val="595959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 xml:space="preserve">A . R . M . S, University of Engineering and Management,Jaipur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ind w:firstLine="210" w:firstLineChars="100"/>
                          <w:jc w:val="left"/>
                          <w:rPr>
                            <w:rFonts w:hint="default" w:eastAsia="Microsoft YaHei" w:cs="Microsoft YaHei" w:asciiTheme="minorAscii" w:hAnsiTheme="minorAscii"/>
                            <w:b w:val="0"/>
                            <w:bCs w:val="0"/>
                            <w:color w:val="595959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w:pPr>
                        <w:r>
                          <w:rPr>
                            <w:rFonts w:hint="default" w:eastAsia="Microsoft YaHei" w:cs="Microsoft YaHei" w:asciiTheme="minorAscii" w:hAnsiTheme="minorAscii"/>
                            <w:b w:val="0"/>
                            <w:bCs w:val="0"/>
                            <w:color w:val="595959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>HEAD OF THE DESIGNING AND WEBSITE MANAGEMENT</w:t>
                        </w:r>
                        <w:r>
                          <w:rPr>
                            <w:rFonts w:hint="default" w:eastAsia="Microsoft YaHei" w:cs="Microsoft YaHei" w:asciiTheme="minorAscii" w:hAnsiTheme="minorAscii"/>
                            <w:b w:val="0"/>
                            <w:bCs w:val="0"/>
                            <w:color w:val="595959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eastAsia="Microsoft YaHei" w:cs="Microsoft YaHei" w:asciiTheme="minorAscii" w:hAnsiTheme="minorAscii"/>
                            <w:b w:val="0"/>
                            <w:bCs w:val="0"/>
                            <w:color w:val="595959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Theme="minorAscii" w:hAnsiTheme="minorAscii"/>
                            <w:b w:val="0"/>
                            <w:bCs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default" w:eastAsia="MicrosoftYaHei-Bold" w:cs="MicrosoftYaHei-Bold" w:asciiTheme="minorAscii" w:hAnsiTheme="minorAscii"/>
                            <w:b/>
                            <w:bCs/>
                            <w:color w:val="595959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 xml:space="preserve">I.O.T. Workshop,Robotics Workshop,University of Engineering and Management Jaipur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ind w:firstLine="210" w:firstLineChars="100"/>
                          <w:jc w:val="left"/>
                          <w:rPr>
                            <w:rFonts w:hint="default" w:asciiTheme="minorAscii" w:hAnsiTheme="minorAscii"/>
                            <w:b w:val="0"/>
                            <w:bCs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default" w:eastAsia="Microsoft YaHei" w:cs="Microsoft YaHei" w:asciiTheme="minorAscii" w:hAnsiTheme="minorAscii"/>
                            <w:b w:val="0"/>
                            <w:bCs w:val="0"/>
                            <w:color w:val="595959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Student Volunteer</w:t>
                        </w:r>
                      </w:p>
                      <w:p>
                        <w:pPr>
                          <w:spacing w:line="240" w:lineRule="auto"/>
                          <w:rPr>
                            <w:rFonts w:hint="default" w:asciiTheme="minorAscii" w:hAnsiTheme="minorAscii"/>
                            <w:b w:val="0"/>
                            <w:bCs w:val="0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256107;top:0;height:497252;width:3532456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/>
                            <w:b/>
                            <w:bCs/>
                            <w:i w:val="0"/>
                            <w:iCs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eastAsia="SimSun" w:cs="Calibri"/>
                            <w:b/>
                            <w:bCs/>
                            <w:i w:val="0"/>
                            <w:iCs w:val="0"/>
                            <w:color w:val="262626"/>
                            <w:kern w:val="0"/>
                            <w:sz w:val="28"/>
                            <w:szCs w:val="28"/>
                            <w:lang w:val="en-US" w:eastAsia="zh-CN" w:bidi="ar"/>
                          </w:rPr>
                          <w:t>Extra curricular activities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2395220</wp:posOffset>
                </wp:positionV>
                <wp:extent cx="179070" cy="180340"/>
                <wp:effectExtent l="0" t="0" r="3810" b="2540"/>
                <wp:wrapNone/>
                <wp:docPr id="30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133" cy="180001"/>
                        </a:xfrm>
                        <a:custGeom>
                          <a:avLst/>
                          <a:gdLst>
                            <a:gd name="T0" fmla="*/ 82 w 88"/>
                            <a:gd name="T1" fmla="*/ 47 h 88"/>
                            <a:gd name="T2" fmla="*/ 59 w 88"/>
                            <a:gd name="T3" fmla="*/ 47 h 88"/>
                            <a:gd name="T4" fmla="*/ 57 w 88"/>
                            <a:gd name="T5" fmla="*/ 48 h 88"/>
                            <a:gd name="T6" fmla="*/ 56 w 88"/>
                            <a:gd name="T7" fmla="*/ 50 h 88"/>
                            <a:gd name="T8" fmla="*/ 55 w 88"/>
                            <a:gd name="T9" fmla="*/ 52 h 88"/>
                            <a:gd name="T10" fmla="*/ 53 w 88"/>
                            <a:gd name="T11" fmla="*/ 53 h 88"/>
                            <a:gd name="T12" fmla="*/ 35 w 88"/>
                            <a:gd name="T13" fmla="*/ 53 h 88"/>
                            <a:gd name="T14" fmla="*/ 33 w 88"/>
                            <a:gd name="T15" fmla="*/ 52 h 88"/>
                            <a:gd name="T16" fmla="*/ 32 w 88"/>
                            <a:gd name="T17" fmla="*/ 50 h 88"/>
                            <a:gd name="T18" fmla="*/ 31 w 88"/>
                            <a:gd name="T19" fmla="*/ 48 h 88"/>
                            <a:gd name="T20" fmla="*/ 29 w 88"/>
                            <a:gd name="T21" fmla="*/ 47 h 88"/>
                            <a:gd name="T22" fmla="*/ 6 w 88"/>
                            <a:gd name="T23" fmla="*/ 47 h 88"/>
                            <a:gd name="T24" fmla="*/ 4 w 88"/>
                            <a:gd name="T25" fmla="*/ 48 h 88"/>
                            <a:gd name="T26" fmla="*/ 3 w 88"/>
                            <a:gd name="T27" fmla="*/ 50 h 88"/>
                            <a:gd name="T28" fmla="*/ 3 w 88"/>
                            <a:gd name="T29" fmla="*/ 82 h 88"/>
                            <a:gd name="T30" fmla="*/ 4 w 88"/>
                            <a:gd name="T31" fmla="*/ 87 h 88"/>
                            <a:gd name="T32" fmla="*/ 6 w 88"/>
                            <a:gd name="T33" fmla="*/ 88 h 88"/>
                            <a:gd name="T34" fmla="*/ 57 w 88"/>
                            <a:gd name="T35" fmla="*/ 88 h 88"/>
                            <a:gd name="T36" fmla="*/ 83 w 88"/>
                            <a:gd name="T37" fmla="*/ 87 h 88"/>
                            <a:gd name="T38" fmla="*/ 85 w 88"/>
                            <a:gd name="T39" fmla="*/ 82 h 88"/>
                            <a:gd name="T40" fmla="*/ 85 w 88"/>
                            <a:gd name="T41" fmla="*/ 50 h 88"/>
                            <a:gd name="T42" fmla="*/ 84 w 88"/>
                            <a:gd name="T43" fmla="*/ 48 h 88"/>
                            <a:gd name="T44" fmla="*/ 82 w 88"/>
                            <a:gd name="T45" fmla="*/ 47 h 88"/>
                            <a:gd name="T46" fmla="*/ 86 w 88"/>
                            <a:gd name="T47" fmla="*/ 16 h 88"/>
                            <a:gd name="T48" fmla="*/ 82 w 88"/>
                            <a:gd name="T49" fmla="*/ 15 h 88"/>
                            <a:gd name="T50" fmla="*/ 6 w 88"/>
                            <a:gd name="T51" fmla="*/ 15 h 88"/>
                            <a:gd name="T52" fmla="*/ 1 w 88"/>
                            <a:gd name="T53" fmla="*/ 16 h 88"/>
                            <a:gd name="T54" fmla="*/ 0 w 88"/>
                            <a:gd name="T55" fmla="*/ 21 h 88"/>
                            <a:gd name="T56" fmla="*/ 0 w 88"/>
                            <a:gd name="T57" fmla="*/ 38 h 88"/>
                            <a:gd name="T58" fmla="*/ 3 w 88"/>
                            <a:gd name="T59" fmla="*/ 41 h 88"/>
                            <a:gd name="T60" fmla="*/ 35 w 88"/>
                            <a:gd name="T61" fmla="*/ 41 h 88"/>
                            <a:gd name="T62" fmla="*/ 37 w 88"/>
                            <a:gd name="T63" fmla="*/ 42 h 88"/>
                            <a:gd name="T64" fmla="*/ 38 w 88"/>
                            <a:gd name="T65" fmla="*/ 44 h 88"/>
                            <a:gd name="T66" fmla="*/ 39 w 88"/>
                            <a:gd name="T67" fmla="*/ 46 h 88"/>
                            <a:gd name="T68" fmla="*/ 41 w 88"/>
                            <a:gd name="T69" fmla="*/ 47 h 88"/>
                            <a:gd name="T70" fmla="*/ 47 w 88"/>
                            <a:gd name="T71" fmla="*/ 47 h 88"/>
                            <a:gd name="T72" fmla="*/ 49 w 88"/>
                            <a:gd name="T73" fmla="*/ 46 h 88"/>
                            <a:gd name="T74" fmla="*/ 50 w 88"/>
                            <a:gd name="T75" fmla="*/ 44 h 88"/>
                            <a:gd name="T76" fmla="*/ 51 w 88"/>
                            <a:gd name="T77" fmla="*/ 42 h 88"/>
                            <a:gd name="T78" fmla="*/ 53 w 88"/>
                            <a:gd name="T79" fmla="*/ 41 h 88"/>
                            <a:gd name="T80" fmla="*/ 85 w 88"/>
                            <a:gd name="T81" fmla="*/ 41 h 88"/>
                            <a:gd name="T82" fmla="*/ 88 w 88"/>
                            <a:gd name="T83" fmla="*/ 38 h 88"/>
                            <a:gd name="T84" fmla="*/ 88 w 88"/>
                            <a:gd name="T85" fmla="*/ 21 h 88"/>
                            <a:gd name="T86" fmla="*/ 86 w 88"/>
                            <a:gd name="T87" fmla="*/ 16 h 88"/>
                            <a:gd name="T88" fmla="*/ 62 w 88"/>
                            <a:gd name="T89" fmla="*/ 4 h 88"/>
                            <a:gd name="T90" fmla="*/ 57 w 88"/>
                            <a:gd name="T91" fmla="*/ 0 h 88"/>
                            <a:gd name="T92" fmla="*/ 31 w 88"/>
                            <a:gd name="T93" fmla="*/ 0 h 88"/>
                            <a:gd name="T94" fmla="*/ 26 w 88"/>
                            <a:gd name="T95" fmla="*/ 4 h 88"/>
                            <a:gd name="T96" fmla="*/ 26 w 88"/>
                            <a:gd name="T97" fmla="*/ 9 h 88"/>
                            <a:gd name="T98" fmla="*/ 62 w 88"/>
                            <a:gd name="T99" fmla="*/ 9 h 88"/>
                            <a:gd name="T100" fmla="*/ 62 w 88"/>
                            <a:gd name="T101" fmla="*/ 4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82" y="47"/>
                              </a:moveTo>
                              <a:cubicBezTo>
                                <a:pt x="59" y="47"/>
                                <a:pt x="59" y="47"/>
                                <a:pt x="59" y="47"/>
                              </a:cubicBezTo>
                              <a:cubicBezTo>
                                <a:pt x="58" y="47"/>
                                <a:pt x="57" y="47"/>
                                <a:pt x="57" y="48"/>
                              </a:cubicBezTo>
                              <a:cubicBezTo>
                                <a:pt x="56" y="49"/>
                                <a:pt x="56" y="49"/>
                                <a:pt x="56" y="50"/>
                              </a:cubicBezTo>
                              <a:cubicBezTo>
                                <a:pt x="56" y="51"/>
                                <a:pt x="55" y="52"/>
                                <a:pt x="55" y="52"/>
                              </a:cubicBezTo>
                              <a:cubicBezTo>
                                <a:pt x="54" y="53"/>
                                <a:pt x="53" y="53"/>
                                <a:pt x="53" y="53"/>
                              </a:cubicBezTo>
                              <a:cubicBezTo>
                                <a:pt x="35" y="53"/>
                                <a:pt x="35" y="53"/>
                                <a:pt x="35" y="53"/>
                              </a:cubicBezTo>
                              <a:cubicBezTo>
                                <a:pt x="34" y="53"/>
                                <a:pt x="34" y="53"/>
                                <a:pt x="33" y="52"/>
                              </a:cubicBezTo>
                              <a:cubicBezTo>
                                <a:pt x="32" y="52"/>
                                <a:pt x="32" y="51"/>
                                <a:pt x="32" y="50"/>
                              </a:cubicBezTo>
                              <a:cubicBezTo>
                                <a:pt x="32" y="49"/>
                                <a:pt x="32" y="49"/>
                                <a:pt x="31" y="48"/>
                              </a:cubicBezTo>
                              <a:cubicBezTo>
                                <a:pt x="31" y="47"/>
                                <a:pt x="30" y="47"/>
                                <a:pt x="29" y="47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5" y="47"/>
                                <a:pt x="4" y="47"/>
                                <a:pt x="4" y="48"/>
                              </a:cubicBezTo>
                              <a:cubicBezTo>
                                <a:pt x="3" y="49"/>
                                <a:pt x="3" y="49"/>
                                <a:pt x="3" y="50"/>
                              </a:cubicBezTo>
                              <a:cubicBezTo>
                                <a:pt x="3" y="82"/>
                                <a:pt x="3" y="82"/>
                                <a:pt x="3" y="82"/>
                              </a:cubicBezTo>
                              <a:cubicBezTo>
                                <a:pt x="3" y="84"/>
                                <a:pt x="3" y="85"/>
                                <a:pt x="4" y="87"/>
                              </a:cubicBezTo>
                              <a:cubicBezTo>
                                <a:pt x="6" y="88"/>
                                <a:pt x="5" y="88"/>
                                <a:pt x="6" y="88"/>
                              </a:cubicBezTo>
                              <a:cubicBezTo>
                                <a:pt x="57" y="88"/>
                                <a:pt x="57" y="88"/>
                                <a:pt x="57" y="88"/>
                              </a:cubicBezTo>
                              <a:cubicBezTo>
                                <a:pt x="58" y="88"/>
                                <a:pt x="82" y="88"/>
                                <a:pt x="83" y="87"/>
                              </a:cubicBezTo>
                              <a:cubicBezTo>
                                <a:pt x="85" y="85"/>
                                <a:pt x="85" y="84"/>
                                <a:pt x="85" y="82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9"/>
                                <a:pt x="85" y="49"/>
                                <a:pt x="84" y="48"/>
                              </a:cubicBezTo>
                              <a:cubicBezTo>
                                <a:pt x="84" y="47"/>
                                <a:pt x="83" y="47"/>
                                <a:pt x="82" y="47"/>
                              </a:cubicBezTo>
                              <a:close/>
                              <a:moveTo>
                                <a:pt x="86" y="16"/>
                              </a:moveTo>
                              <a:cubicBezTo>
                                <a:pt x="85" y="15"/>
                                <a:pt x="84" y="15"/>
                                <a:pt x="82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4" y="15"/>
                                <a:pt x="3" y="15"/>
                                <a:pt x="1" y="16"/>
                              </a:cubicBezTo>
                              <a:cubicBezTo>
                                <a:pt x="0" y="18"/>
                                <a:pt x="0" y="19"/>
                                <a:pt x="0" y="21"/>
                              </a:cubicBezTo>
                              <a:cubicBezTo>
                                <a:pt x="0" y="38"/>
                                <a:pt x="0" y="38"/>
                                <a:pt x="0" y="38"/>
                              </a:cubicBezTo>
                              <a:cubicBezTo>
                                <a:pt x="0" y="40"/>
                                <a:pt x="1" y="41"/>
                                <a:pt x="3" y="41"/>
                              </a:cubicBezTo>
                              <a:cubicBezTo>
                                <a:pt x="35" y="41"/>
                                <a:pt x="35" y="41"/>
                                <a:pt x="35" y="41"/>
                              </a:cubicBezTo>
                              <a:cubicBezTo>
                                <a:pt x="36" y="41"/>
                                <a:pt x="37" y="41"/>
                                <a:pt x="37" y="42"/>
                              </a:cubicBezTo>
                              <a:cubicBezTo>
                                <a:pt x="38" y="43"/>
                                <a:pt x="38" y="43"/>
                                <a:pt x="38" y="44"/>
                              </a:cubicBezTo>
                              <a:cubicBezTo>
                                <a:pt x="38" y="45"/>
                                <a:pt x="38" y="46"/>
                                <a:pt x="39" y="46"/>
                              </a:cubicBezTo>
                              <a:cubicBezTo>
                                <a:pt x="39" y="47"/>
                                <a:pt x="40" y="47"/>
                                <a:pt x="41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8" y="47"/>
                                <a:pt x="48" y="47"/>
                                <a:pt x="49" y="46"/>
                              </a:cubicBezTo>
                              <a:cubicBezTo>
                                <a:pt x="49" y="46"/>
                                <a:pt x="50" y="45"/>
                                <a:pt x="50" y="44"/>
                              </a:cubicBezTo>
                              <a:cubicBezTo>
                                <a:pt x="50" y="43"/>
                                <a:pt x="50" y="43"/>
                                <a:pt x="51" y="42"/>
                              </a:cubicBezTo>
                              <a:cubicBezTo>
                                <a:pt x="51" y="41"/>
                                <a:pt x="52" y="41"/>
                                <a:pt x="53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87" y="41"/>
                                <a:pt x="88" y="40"/>
                                <a:pt x="88" y="38"/>
                              </a:cubicBezTo>
                              <a:cubicBezTo>
                                <a:pt x="88" y="21"/>
                                <a:pt x="88" y="21"/>
                                <a:pt x="88" y="21"/>
                              </a:cubicBezTo>
                              <a:cubicBezTo>
                                <a:pt x="88" y="19"/>
                                <a:pt x="87" y="18"/>
                                <a:pt x="86" y="16"/>
                              </a:cubicBezTo>
                              <a:close/>
                              <a:moveTo>
                                <a:pt x="62" y="4"/>
                              </a:moveTo>
                              <a:cubicBezTo>
                                <a:pt x="62" y="2"/>
                                <a:pt x="60" y="0"/>
                                <a:pt x="57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28" y="0"/>
                                <a:pt x="26" y="2"/>
                                <a:pt x="26" y="4"/>
                              </a:cubicBezTo>
                              <a:cubicBezTo>
                                <a:pt x="26" y="6"/>
                                <a:pt x="26" y="9"/>
                                <a:pt x="26" y="9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cubicBezTo>
                                <a:pt x="62" y="9"/>
                                <a:pt x="62" y="6"/>
                                <a:pt x="6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D252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11.15pt;margin-top:188.6pt;height:14.2pt;width:14.1pt;z-index:251681792;mso-width-relative:page;mso-height-relative:page;" fillcolor="#DD252D" filled="t" stroked="f" coordsize="88,88" o:gfxdata="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<v:path o:connectlocs="166919,96136;120100,96136;116029,98182;113993,102273;111958,106364;107886,108409;71246,108409;67174,106364;65139,102273;63103,98182;59032,96136;12213,96136;8142,98182;6106,102273;6106,167728;8142,177955;12213,180001;116029,180001;168954,177955;173026,167728;173026,102273;170990,98182;166919,96136;175061,32727;166919,30681;12213,30681;2035,32727;0,42954;0,77727;6106,83864;71246,83864;75317,85909;77352,90000;79388,94091;83459,96136;95673,96136;99744,94091;101780,90000;103815,85909;107886,83864;173026,83864;179133,77727;179133,42954;175061,32727;126207,8181;116029,0;63103,0;52925,8181;52925,18409;126207,18409;126207,818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2326005</wp:posOffset>
                </wp:positionV>
                <wp:extent cx="4237355" cy="176530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2100" y="3608070"/>
                          <a:ext cx="4237355" cy="1765299"/>
                          <a:chOff x="6054" y="0"/>
                          <a:chExt cx="4461191" cy="1873552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54" y="477149"/>
                            <a:ext cx="4461191" cy="1396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  <w:t>Introduction to SQL, Coursera (January 2021 - February 2021)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asciiTheme="minorAscii" w:hAnsiTheme="minorAscii"/>
                                  <w:b w:val="0"/>
                                  <w:bCs w:val="0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  <w:t xml:space="preserve">Introduction to Data Structures, Coursera (April 2021 - May 2021)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asciiTheme="minorAscii" w:hAnsiTheme="minorAscii"/>
                                  <w:b w:val="0"/>
                                  <w:bCs w:val="0"/>
                                  <w:color w:val="auto"/>
                                </w:rPr>
                              </w:pP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  <w:t xml:space="preserve">Introduction to Python Data Structures, Coursera (May 2021 - June </w:t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eastAsia="MicrosoftYaHei-Bold" w:cs="MicrosoftYaHei-Bold" w:asciiTheme="minorAscii" w:hAnsiTheme="minorAscii"/>
                                  <w:b w:val="0"/>
                                  <w:bCs w:val="0"/>
                                  <w:color w:val="auto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</w:rPr>
                                <w:t xml:space="preserve">2021 ) </w:t>
                              </w:r>
                            </w:p>
                            <w:p>
                              <w:pPr>
                                <w:rPr>
                                  <w:rFonts w:hint="default" w:asciiTheme="minorAscii" w:hAnsiTheme="minorAscii"/>
                                  <w:b w:val="0"/>
                                  <w:bCs w:val="0"/>
                                  <w:color w:val="auto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107" y="0"/>
                            <a:ext cx="3532328" cy="318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I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I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4.3pt;margin-top:183.15pt;height:139pt;width:333.65pt;z-index:251663360;mso-width-relative:page;mso-height-relative:page;" coordorigin="6054,0" coordsize="4461191,1873552" o:gfxdata="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0+TiK9oAAAAJAQAADwAAAAAAAAABACAAAAAiAAAAZHJzL2Rv&#10;d25yZXYueG1sUEsBAhQAFAAAAAgAh07iQHxQdvnjAgAAzQcAAA4AAAAAAAAAAQAgAAAAKQEAAGRy&#10;cy9lMm9Eb2MueG1sUEsFBgAAAAAGAAYAWQEAAH4GAAAAAA==&#10;">
                <o:lock v:ext="edit" aspectratio="f"/>
                <v:shape id="文本框 2" o:spid="_x0000_s1026" o:spt="202" type="#_x0000_t202" style="position:absolute;left:6054;top:477149;height:1396403;width:4461191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US" w:eastAsia="zh-CN" w:bidi="ar"/>
                          </w:rPr>
                        </w:pP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US" w:eastAsia="zh-CN" w:bidi="ar"/>
                          </w:rPr>
                          <w:t>Introduction to SQL, Coursera (January 2021 - February 2021)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Theme="minorAscii" w:hAnsiTheme="minorAscii"/>
                            <w:b w:val="0"/>
                            <w:bCs w:val="0"/>
                            <w:color w:val="auto"/>
                          </w:rPr>
                        </w:pP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US" w:eastAsia="zh-CN" w:bidi="ar"/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US" w:eastAsia="zh-CN" w:bidi="ar"/>
                          </w:rPr>
                        </w:pP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US" w:eastAsia="zh-CN" w:bidi="ar"/>
                          </w:rPr>
                          <w:t xml:space="preserve">Introduction to Data Structures, Coursera (April 2021 - May 2021)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US" w:eastAsia="zh-CN" w:bidi="ar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Theme="minorAscii" w:hAnsiTheme="minorAscii"/>
                            <w:b w:val="0"/>
                            <w:bCs w:val="0"/>
                            <w:color w:val="auto"/>
                          </w:rPr>
                        </w:pP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US" w:eastAsia="zh-CN" w:bidi="ar"/>
                          </w:rPr>
                          <w:t xml:space="preserve">Introduction to Python Data Structures, Coursera (May 2021 - June </w:t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eastAsia="MicrosoftYaHei-Bold" w:cs="MicrosoftYaHei-Bold" w:asciiTheme="minorAscii" w:hAnsiTheme="minorAscii"/>
                            <w:b w:val="0"/>
                            <w:bCs w:val="0"/>
                            <w:color w:val="auto"/>
                            <w:kern w:val="0"/>
                            <w:sz w:val="22"/>
                            <w:szCs w:val="22"/>
                            <w:lang w:val="en-US" w:eastAsia="zh-CN" w:bidi="ar"/>
                          </w:rPr>
                          <w:t xml:space="preserve">2021 ) </w:t>
                        </w:r>
                      </w:p>
                      <w:p>
                        <w:pPr>
                          <w:rPr>
                            <w:rFonts w:hint="default" w:asciiTheme="minorAscii" w:hAnsiTheme="minorAscii"/>
                            <w:b w:val="0"/>
                            <w:bCs w:val="0"/>
                            <w:color w:val="auto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256107;top:0;height:318219;width:3532328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default" w:ascii="Calibri" w:hAnsi="Calibri" w:cs="Calibr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I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I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COURSES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517525</wp:posOffset>
                </wp:positionV>
                <wp:extent cx="205105" cy="179705"/>
                <wp:effectExtent l="0" t="0" r="8255" b="3175"/>
                <wp:wrapNone/>
                <wp:docPr id="43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5091" cy="179970"/>
                        </a:xfrm>
                        <a:custGeom>
                          <a:avLst/>
                          <a:gdLst>
                            <a:gd name="T0" fmla="*/ 204 w 225"/>
                            <a:gd name="T1" fmla="*/ 140 h 197"/>
                            <a:gd name="T2" fmla="*/ 211 w 225"/>
                            <a:gd name="T3" fmla="*/ 147 h 197"/>
                            <a:gd name="T4" fmla="*/ 218 w 225"/>
                            <a:gd name="T5" fmla="*/ 140 h 197"/>
                            <a:gd name="T6" fmla="*/ 218 w 225"/>
                            <a:gd name="T7" fmla="*/ 77 h 197"/>
                            <a:gd name="T8" fmla="*/ 218 w 225"/>
                            <a:gd name="T9" fmla="*/ 76 h 197"/>
                            <a:gd name="T10" fmla="*/ 204 w 225"/>
                            <a:gd name="T11" fmla="*/ 78 h 197"/>
                            <a:gd name="T12" fmla="*/ 204 w 225"/>
                            <a:gd name="T13" fmla="*/ 140 h 197"/>
                            <a:gd name="T14" fmla="*/ 204 w 225"/>
                            <a:gd name="T15" fmla="*/ 140 h 197"/>
                            <a:gd name="T16" fmla="*/ 211 w 225"/>
                            <a:gd name="T17" fmla="*/ 154 h 197"/>
                            <a:gd name="T18" fmla="*/ 197 w 225"/>
                            <a:gd name="T19" fmla="*/ 183 h 197"/>
                            <a:gd name="T20" fmla="*/ 211 w 225"/>
                            <a:gd name="T21" fmla="*/ 197 h 197"/>
                            <a:gd name="T22" fmla="*/ 225 w 225"/>
                            <a:gd name="T23" fmla="*/ 183 h 197"/>
                            <a:gd name="T24" fmla="*/ 211 w 225"/>
                            <a:gd name="T25" fmla="*/ 154 h 197"/>
                            <a:gd name="T26" fmla="*/ 203 w 225"/>
                            <a:gd name="T27" fmla="*/ 64 h 197"/>
                            <a:gd name="T28" fmla="*/ 208 w 225"/>
                            <a:gd name="T29" fmla="*/ 63 h 197"/>
                            <a:gd name="T30" fmla="*/ 225 w 225"/>
                            <a:gd name="T31" fmla="*/ 42 h 197"/>
                            <a:gd name="T32" fmla="*/ 208 w 225"/>
                            <a:gd name="T33" fmla="*/ 22 h 197"/>
                            <a:gd name="T34" fmla="*/ 117 w 225"/>
                            <a:gd name="T35" fmla="*/ 1 h 197"/>
                            <a:gd name="T36" fmla="*/ 112 w 225"/>
                            <a:gd name="T37" fmla="*/ 0 h 197"/>
                            <a:gd name="T38" fmla="*/ 108 w 225"/>
                            <a:gd name="T39" fmla="*/ 1 h 197"/>
                            <a:gd name="T40" fmla="*/ 16 w 225"/>
                            <a:gd name="T41" fmla="*/ 22 h 197"/>
                            <a:gd name="T42" fmla="*/ 0 w 225"/>
                            <a:gd name="T43" fmla="*/ 42 h 197"/>
                            <a:gd name="T44" fmla="*/ 16 w 225"/>
                            <a:gd name="T45" fmla="*/ 63 h 197"/>
                            <a:gd name="T46" fmla="*/ 32 w 225"/>
                            <a:gd name="T47" fmla="*/ 66 h 197"/>
                            <a:gd name="T48" fmla="*/ 110 w 225"/>
                            <a:gd name="T49" fmla="*/ 78 h 197"/>
                            <a:gd name="T50" fmla="*/ 203 w 225"/>
                            <a:gd name="T51" fmla="*/ 64 h 197"/>
                            <a:gd name="T52" fmla="*/ 111 w 225"/>
                            <a:gd name="T53" fmla="*/ 92 h 197"/>
                            <a:gd name="T54" fmla="*/ 109 w 225"/>
                            <a:gd name="T55" fmla="*/ 92 h 197"/>
                            <a:gd name="T56" fmla="*/ 108 w 225"/>
                            <a:gd name="T57" fmla="*/ 92 h 197"/>
                            <a:gd name="T58" fmla="*/ 35 w 225"/>
                            <a:gd name="T59" fmla="*/ 81 h 197"/>
                            <a:gd name="T60" fmla="*/ 35 w 225"/>
                            <a:gd name="T61" fmla="*/ 126 h 197"/>
                            <a:gd name="T62" fmla="*/ 112 w 225"/>
                            <a:gd name="T63" fmla="*/ 162 h 197"/>
                            <a:gd name="T64" fmla="*/ 190 w 225"/>
                            <a:gd name="T65" fmla="*/ 126 h 197"/>
                            <a:gd name="T66" fmla="*/ 190 w 225"/>
                            <a:gd name="T67" fmla="*/ 80 h 197"/>
                            <a:gd name="T68" fmla="*/ 115 w 225"/>
                            <a:gd name="T69" fmla="*/ 91 h 197"/>
                            <a:gd name="T70" fmla="*/ 111 w 225"/>
                            <a:gd name="T71" fmla="*/ 92 h 197"/>
                            <a:gd name="T72" fmla="*/ 111 w 225"/>
                            <a:gd name="T73" fmla="*/ 92 h 197"/>
                            <a:gd name="T74" fmla="*/ 111 w 225"/>
                            <a:gd name="T75" fmla="*/ 9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25" h="197">
                              <a:moveTo>
                                <a:pt x="204" y="140"/>
                              </a:moveTo>
                              <a:cubicBezTo>
                                <a:pt x="204" y="144"/>
                                <a:pt x="207" y="147"/>
                                <a:pt x="211" y="147"/>
                              </a:cubicBezTo>
                              <a:cubicBezTo>
                                <a:pt x="215" y="147"/>
                                <a:pt x="218" y="144"/>
                                <a:pt x="218" y="140"/>
                              </a:cubicBezTo>
                              <a:cubicBezTo>
                                <a:pt x="218" y="77"/>
                                <a:pt x="218" y="77"/>
                                <a:pt x="218" y="77"/>
                              </a:cubicBezTo>
                              <a:cubicBezTo>
                                <a:pt x="218" y="77"/>
                                <a:pt x="218" y="76"/>
                                <a:pt x="218" y="76"/>
                              </a:cubicBezTo>
                              <a:cubicBezTo>
                                <a:pt x="204" y="78"/>
                                <a:pt x="204" y="78"/>
                                <a:pt x="204" y="78"/>
                              </a:cubicBezTo>
                              <a:cubicBezTo>
                                <a:pt x="204" y="140"/>
                                <a:pt x="204" y="140"/>
                                <a:pt x="204" y="140"/>
                              </a:cubicBezTo>
                              <a:cubicBezTo>
                                <a:pt x="204" y="140"/>
                                <a:pt x="204" y="140"/>
                                <a:pt x="204" y="140"/>
                              </a:cubicBezTo>
                              <a:close/>
                              <a:moveTo>
                                <a:pt x="211" y="154"/>
                              </a:moveTo>
                              <a:cubicBezTo>
                                <a:pt x="203" y="154"/>
                                <a:pt x="197" y="175"/>
                                <a:pt x="197" y="183"/>
                              </a:cubicBezTo>
                              <a:cubicBezTo>
                                <a:pt x="197" y="190"/>
                                <a:pt x="203" y="197"/>
                                <a:pt x="211" y="197"/>
                              </a:cubicBezTo>
                              <a:cubicBezTo>
                                <a:pt x="218" y="197"/>
                                <a:pt x="225" y="190"/>
                                <a:pt x="225" y="183"/>
                              </a:cubicBezTo>
                              <a:cubicBezTo>
                                <a:pt x="225" y="175"/>
                                <a:pt x="218" y="154"/>
                                <a:pt x="211" y="154"/>
                              </a:cubicBezTo>
                              <a:close/>
                              <a:moveTo>
                                <a:pt x="203" y="64"/>
                              </a:moveTo>
                              <a:cubicBezTo>
                                <a:pt x="208" y="63"/>
                                <a:pt x="208" y="63"/>
                                <a:pt x="208" y="63"/>
                              </a:cubicBezTo>
                              <a:cubicBezTo>
                                <a:pt x="218" y="60"/>
                                <a:pt x="225" y="52"/>
                                <a:pt x="225" y="42"/>
                              </a:cubicBezTo>
                              <a:cubicBezTo>
                                <a:pt x="225" y="32"/>
                                <a:pt x="218" y="24"/>
                                <a:pt x="208" y="22"/>
                              </a:cubicBezTo>
                              <a:cubicBezTo>
                                <a:pt x="117" y="1"/>
                                <a:pt x="117" y="1"/>
                                <a:pt x="117" y="1"/>
                              </a:cubicBezTo>
                              <a:cubicBezTo>
                                <a:pt x="115" y="0"/>
                                <a:pt x="114" y="0"/>
                                <a:pt x="112" y="0"/>
                              </a:cubicBezTo>
                              <a:cubicBezTo>
                                <a:pt x="111" y="0"/>
                                <a:pt x="109" y="0"/>
                                <a:pt x="108" y="1"/>
                              </a:cubicBezTo>
                              <a:cubicBezTo>
                                <a:pt x="16" y="22"/>
                                <a:pt x="16" y="22"/>
                                <a:pt x="16" y="22"/>
                              </a:cubicBezTo>
                              <a:cubicBezTo>
                                <a:pt x="7" y="24"/>
                                <a:pt x="0" y="32"/>
                                <a:pt x="0" y="42"/>
                              </a:cubicBezTo>
                              <a:cubicBezTo>
                                <a:pt x="0" y="52"/>
                                <a:pt x="7" y="60"/>
                                <a:pt x="16" y="63"/>
                              </a:cubicBezTo>
                              <a:cubicBezTo>
                                <a:pt x="32" y="66"/>
                                <a:pt x="32" y="66"/>
                                <a:pt x="32" y="66"/>
                              </a:cubicBezTo>
                              <a:cubicBezTo>
                                <a:pt x="110" y="78"/>
                                <a:pt x="110" y="78"/>
                                <a:pt x="110" y="78"/>
                              </a:cubicBezTo>
                              <a:cubicBezTo>
                                <a:pt x="203" y="64"/>
                                <a:pt x="203" y="64"/>
                                <a:pt x="203" y="64"/>
                              </a:cubicBezTo>
                              <a:close/>
                              <a:moveTo>
                                <a:pt x="111" y="92"/>
                              </a:moveTo>
                              <a:cubicBezTo>
                                <a:pt x="109" y="92"/>
                                <a:pt x="109" y="92"/>
                                <a:pt x="109" y="92"/>
                              </a:cubicBezTo>
                              <a:cubicBezTo>
                                <a:pt x="109" y="92"/>
                                <a:pt x="109" y="92"/>
                                <a:pt x="108" y="92"/>
                              </a:cubicBezTo>
                              <a:cubicBezTo>
                                <a:pt x="35" y="81"/>
                                <a:pt x="35" y="81"/>
                                <a:pt x="35" y="81"/>
                              </a:cubicBezTo>
                              <a:cubicBezTo>
                                <a:pt x="35" y="126"/>
                                <a:pt x="35" y="126"/>
                                <a:pt x="35" y="126"/>
                              </a:cubicBezTo>
                              <a:cubicBezTo>
                                <a:pt x="35" y="145"/>
                                <a:pt x="56" y="162"/>
                                <a:pt x="112" y="162"/>
                              </a:cubicBezTo>
                              <a:cubicBezTo>
                                <a:pt x="168" y="162"/>
                                <a:pt x="190" y="145"/>
                                <a:pt x="190" y="126"/>
                              </a:cubicBezTo>
                              <a:cubicBezTo>
                                <a:pt x="190" y="80"/>
                                <a:pt x="190" y="80"/>
                                <a:pt x="190" y="80"/>
                              </a:cubicBezTo>
                              <a:cubicBezTo>
                                <a:pt x="115" y="91"/>
                                <a:pt x="115" y="91"/>
                                <a:pt x="115" y="91"/>
                              </a:cubicBezTo>
                              <a:cubicBezTo>
                                <a:pt x="114" y="92"/>
                                <a:pt x="112" y="93"/>
                                <a:pt x="111" y="92"/>
                              </a:cubicBezTo>
                              <a:close/>
                              <a:moveTo>
                                <a:pt x="111" y="92"/>
                              </a:moveTo>
                              <a:cubicBezTo>
                                <a:pt x="111" y="92"/>
                                <a:pt x="111" y="92"/>
                                <a:pt x="111" y="92"/>
                              </a:cubicBezTo>
                            </a:path>
                          </a:pathLst>
                        </a:custGeom>
                        <a:solidFill>
                          <a:srgbClr val="DD252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0.65pt;margin-top:40.75pt;height:14.15pt;width:16.15pt;z-index:251678720;mso-width-relative:page;mso-height-relative:page;" fillcolor="#DD252D" filled="t" stroked="f" coordsize="225,197" o:gfxdata="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" path="m204,140c204,144,207,147,211,147c215,147,218,144,218,140c218,77,218,77,218,77c218,77,218,76,218,76c204,78,204,78,204,78c204,140,204,140,204,140c204,140,204,140,204,140xm211,154c203,154,197,175,197,183c197,190,203,197,211,197c218,197,225,190,225,183c225,175,218,154,211,154xm203,64c208,63,208,63,208,63c218,60,225,52,225,42c225,32,218,24,208,22c117,1,117,1,117,1c115,0,114,0,112,0c111,0,109,0,108,1c16,22,16,22,16,22c7,24,0,32,0,42c0,52,7,60,16,63c32,66,32,66,32,66c110,78,110,78,110,78c203,64,203,64,203,64xm111,92c109,92,109,92,109,92c109,92,109,92,108,92c35,81,35,81,35,81c35,126,35,126,35,126c35,145,56,162,112,162c168,162,190,145,190,126c190,80,190,80,190,80c115,91,115,91,115,91c114,92,112,93,111,92xm111,92c111,92,111,92,111,92e">
                <v:path o:connectlocs="185949,127897;192329,134292;198710,127897;198710,70343;198710,69430;185949,71257;185949,127897;185949,127897;192329,140687;179568,167180;192329,179970;205091,167180;192329,140687;185037,58467;189595,57553;205091,38369;189595,20098;106647,913;102089,0;98443,913;14584,20098;0,38369;14584,57553;29168,60294;100266,71257;185037,58467;101178,84046;99355,84046;98443,84046;31903,73997;31903,115107;102089,147995;173187,115107;173187,73084;104824,83133;101178,84046;101178,84046;101178,84046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438785</wp:posOffset>
                </wp:positionV>
                <wp:extent cx="4384675" cy="179578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3210" y="2024380"/>
                          <a:ext cx="4384675" cy="1795780"/>
                          <a:chOff x="-6648" y="-67903"/>
                          <a:chExt cx="3904628" cy="1794658"/>
                        </a:xfrm>
                      </wpg:grpSpPr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648" y="250218"/>
                            <a:ext cx="3904628" cy="1476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Calibri" w:hAnsi="Calibri" w:eastAsia="Microsoft YaHei" w:cs="Calibri"/>
                                  <w:b/>
                                  <w:bCs/>
                                  <w:color w:val="auto"/>
                                  <w:kern w:val="0"/>
                                  <w:sz w:val="21"/>
                                  <w:szCs w:val="21"/>
                                  <w:u w:val="single"/>
                                  <w:lang w:val="en-US" w:eastAsia="zh-CN" w:bidi="ar"/>
                                </w:rPr>
                                <w:t>Secondary education</w:t>
                              </w:r>
                              <w:r>
                                <w:rPr>
                                  <w:rFonts w:hint="default" w:ascii="Calibri" w:hAnsi="Calibri" w:eastAsia="Microsoft YaHei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 xml:space="preserve"> - </w:t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Jodhpur Park Boys High</w:t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School(2005-2017),</w:t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 xml:space="preserve">Kolkata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Calibri" w:hAnsi="Calibri" w:eastAsia="Microsoft YaHei" w:cs="Calibri"/>
                                  <w:b/>
                                  <w:bCs/>
                                  <w:color w:val="auto"/>
                                  <w:kern w:val="0"/>
                                  <w:sz w:val="21"/>
                                  <w:szCs w:val="21"/>
                                  <w:u w:val="single"/>
                                  <w:lang w:val="en-US" w:eastAsia="zh-CN" w:bidi="ar"/>
                                </w:rPr>
                                <w:t>Higher Secondary education</w:t>
                              </w:r>
                              <w:r>
                                <w:rPr>
                                  <w:rFonts w:hint="default" w:ascii="Calibri" w:hAnsi="Calibri" w:eastAsia="Microsoft YaHei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 xml:space="preserve"> - </w:t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Ballygagunge Govt. High School(2017-2019),</w:t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 xml:space="preserve">Kolkata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default" w:ascii="Calibri" w:hAnsi="Calibri" w:cs="Calibri"/>
                                  <w:b w:val="0"/>
                                  <w:bCs w:val="0"/>
                                  <w:color w:val="auto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Calibri" w:hAnsi="Calibri" w:eastAsia="Microsoft YaHei" w:cs="Calibri"/>
                                  <w:b/>
                                  <w:bCs/>
                                  <w:color w:val="auto"/>
                                  <w:kern w:val="0"/>
                                  <w:sz w:val="21"/>
                                  <w:szCs w:val="21"/>
                                  <w:u w:val="single"/>
                                  <w:lang w:val="en-US" w:eastAsia="zh-CN" w:bidi="ar"/>
                                </w:rPr>
                                <w:t>Graduation</w:t>
                              </w:r>
                              <w:r>
                                <w:rPr>
                                  <w:rFonts w:hint="default" w:ascii="Calibri" w:hAnsi="Calibri" w:eastAsia="Microsoft YaHei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 xml:space="preserve"> - </w:t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 xml:space="preserve">B.Tech Computer Science Engineering, University of </w:t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ab/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IN" w:eastAsia="zh-CN" w:bidi="ar"/>
                                </w:rPr>
                                <w:t xml:space="preserve">   </w:t>
                              </w:r>
                              <w:r>
                                <w:rPr>
                                  <w:rFonts w:hint="default" w:ascii="Calibri" w:hAnsi="Calibri" w:eastAsia="MicrosoftYaHei-Bold" w:cs="Calibri"/>
                                  <w:b w:val="0"/>
                                  <w:bCs w:val="0"/>
                                  <w:color w:val="auto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Engineering &amp; Management,Jaipur,Jaipur(2019-2023)</w:t>
                              </w:r>
                            </w:p>
                            <w:p>
                              <w:pPr>
                                <w:rPr>
                                  <w:rFonts w:hint="default" w:ascii="Calibri" w:hAnsi="Calibri" w:cs="Calibri"/>
                                  <w:b w:val="0"/>
                                  <w:bCs w:val="0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442" y="-67903"/>
                            <a:ext cx="3600401" cy="38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/>
                                  <w:lang w:eastAsia="zh-Hans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-2.4pt;margin-top:34.55pt;height:141.4pt;width:345.25pt;z-index:251665408;mso-width-relative:page;mso-height-relative:page;" coordorigin="-6648,-67903" coordsize="3904628,1794658" o:gfxdata="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o9PJ5toAAAAJAQAADwAAAAAAAAABACAAAAAiAAAAZHJzL2Rv&#10;d25yZXYueG1sUEsBAhQAFAAAAAgAh07iQMu3zk/jAgAA2QcAAA4AAAAAAAAAAQAgAAAAKQEAAGRy&#10;cy9lMm9Eb2MueG1sUEsFBgAAAAAGAAYAWQEAAH4GAAAAAA==&#10;">
                <o:lock v:ext="edit" aspectratio="f"/>
                <v:shape id="文本框 2" o:spid="_x0000_s1026" o:spt="202" type="#_x0000_t202" style="position:absolute;left:-6648;top:250218;height:1476537;width:3904628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w:pPr>
                        <w:r>
                          <w:rPr>
                            <w:rFonts w:hint="default" w:ascii="Calibri" w:hAnsi="Calibri" w:eastAsia="Microsoft YaHei" w:cs="Calibri"/>
                            <w:b/>
                            <w:bCs/>
                            <w:color w:val="auto"/>
                            <w:kern w:val="0"/>
                            <w:sz w:val="21"/>
                            <w:szCs w:val="21"/>
                            <w:u w:val="single"/>
                            <w:lang w:val="en-US" w:eastAsia="zh-CN" w:bidi="ar"/>
                          </w:rPr>
                          <w:t>Secondary education</w:t>
                        </w:r>
                        <w:r>
                          <w:rPr>
                            <w:rFonts w:hint="default" w:ascii="Calibri" w:hAnsi="Calibri" w:eastAsia="Microsoft YaHei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 xml:space="preserve"> - </w:t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Jodhpur Park Boys High</w:t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School(2005-2017),</w:t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 xml:space="preserve">Kolkata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w:pPr>
                        <w:r>
                          <w:rPr>
                            <w:rFonts w:hint="default" w:ascii="Calibri" w:hAnsi="Calibri" w:eastAsia="Microsoft YaHei" w:cs="Calibri"/>
                            <w:b/>
                            <w:bCs/>
                            <w:color w:val="auto"/>
                            <w:kern w:val="0"/>
                            <w:sz w:val="21"/>
                            <w:szCs w:val="21"/>
                            <w:u w:val="single"/>
                            <w:lang w:val="en-US" w:eastAsia="zh-CN" w:bidi="ar"/>
                          </w:rPr>
                          <w:t>Higher Secondary education</w:t>
                        </w:r>
                        <w:r>
                          <w:rPr>
                            <w:rFonts w:hint="default" w:ascii="Calibri" w:hAnsi="Calibri" w:eastAsia="Microsoft YaHei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 xml:space="preserve"> - </w:t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Ballygagunge Govt. High School(2017-2019),</w:t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 xml:space="preserve">Kolkata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default" w:ascii="Calibri" w:hAnsi="Calibri" w:cs="Calibri"/>
                            <w:b w:val="0"/>
                            <w:bCs w:val="0"/>
                            <w:color w:val="auto"/>
                            <w:sz w:val="21"/>
                            <w:szCs w:val="21"/>
                          </w:rPr>
                        </w:pPr>
                        <w:r>
                          <w:rPr>
                            <w:rFonts w:hint="default" w:ascii="Calibri" w:hAnsi="Calibri" w:eastAsia="Microsoft YaHei" w:cs="Calibri"/>
                            <w:b/>
                            <w:bCs/>
                            <w:color w:val="auto"/>
                            <w:kern w:val="0"/>
                            <w:sz w:val="21"/>
                            <w:szCs w:val="21"/>
                            <w:u w:val="single"/>
                            <w:lang w:val="en-US" w:eastAsia="zh-CN" w:bidi="ar"/>
                          </w:rPr>
                          <w:t>Graduation</w:t>
                        </w:r>
                        <w:r>
                          <w:rPr>
                            <w:rFonts w:hint="default" w:ascii="Calibri" w:hAnsi="Calibri" w:eastAsia="Microsoft YaHei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 xml:space="preserve"> - </w:t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 xml:space="preserve">B.Tech Computer Science Engineering, University of </w:t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ab/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IN" w:eastAsia="zh-CN" w:bidi="ar"/>
                          </w:rPr>
                          <w:t xml:space="preserve">   </w:t>
                        </w:r>
                        <w:r>
                          <w:rPr>
                            <w:rFonts w:hint="default" w:ascii="Calibri" w:hAnsi="Calibri" w:eastAsia="MicrosoftYaHei-Bold" w:cs="Calibri"/>
                            <w:b w:val="0"/>
                            <w:bCs w:val="0"/>
                            <w:color w:val="auto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Engineering &amp; Management,Jaipur,Jaipur(2019-2023)</w:t>
                        </w:r>
                      </w:p>
                      <w:p>
                        <w:pPr>
                          <w:rPr>
                            <w:rFonts w:hint="default" w:ascii="Calibri" w:hAnsi="Calibri" w:cs="Calibri"/>
                            <w:b w:val="0"/>
                            <w:bCs w:val="0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188442;top:-67903;height:385839;width:3600401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eastAsia"/>
                            <w:lang w:eastAsia="zh-Hans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lang w:val="en-IN"/>
        </w:rPr>
        <w:t>skills, knowledge and efficiency regularly.</w:t>
      </w: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ge">
                  <wp:posOffset>6471920</wp:posOffset>
                </wp:positionV>
                <wp:extent cx="751205" cy="7786370"/>
                <wp:effectExtent l="0" t="0" r="11430" b="10795"/>
                <wp:wrapNone/>
                <wp:docPr id="5" name="直角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51205" cy="778637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alpha val="4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5" o:spid="_x0000_s1026" o:spt="6" type="#_x0000_t6" style="position:absolute;left:0pt;flip:x;margin-left:234.4pt;margin-top:509.6pt;height:613.1pt;width:59.15pt;mso-position-vertical-relative:page;rotation:-5898240f;z-index:251659264;v-text-anchor:middle;mso-width-relative:page;mso-height-relative:page;" fillcolor="#E7E6E6 [3214]" filled="t" stroked="f" coordsize="21600,21600" o:gfxdata="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7uRQl3AAAAA0BAAAPAAAAAAAAAAEAIAAAACIAAABkcnMvZG93bnJldi54bWxQSwEC&#10;FAAUAAAACACHTuJAGnGKbZsCAAATBQAADgAAAAAAAAABACAAAAArAQAAZHJzL2Uyb0RvYy54bWxQ&#10;SwUGAAAAAAYABgBZAQAAOAYAAAAA&#10;">
                <v:fill on="t" opacity="26869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ge">
                  <wp:posOffset>6497320</wp:posOffset>
                </wp:positionV>
                <wp:extent cx="751205" cy="7786370"/>
                <wp:effectExtent l="0" t="0" r="11430" b="10795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1205" cy="778637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4" o:spid="_x0000_s1026" o:spt="6" type="#_x0000_t6" style="position:absolute;left:0pt;margin-left:249.4pt;margin-top:511.6pt;height:613.1pt;width:59.15pt;mso-position-vertical-relative:page;rotation:-5898240f;z-index:251661312;v-text-anchor:middle;mso-width-relative:page;mso-height-relative:page;" fillcolor="#E7E6E6 [3214]" filled="t" stroked="f" coordsize="21600,21600" o:gfxdata="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KbXvo2wAAAA0BAAAPAAAAAAAAAAEAIAAAACIAAABkcnMvZG93bnJldi54bWxQSwECFAAUAAAA&#10;CACHTuJAdlSsbJYCAAAKBQAADgAAAAAAAAABACAAAAAqAQAAZHJzL2Uyb0RvYy54bWxQSwUGAAAA&#10;AAYABgBZAQAAMgYAAAAA&#10;">
                <v:fill on="t" opacity="3407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ge">
                  <wp:posOffset>5337810</wp:posOffset>
                </wp:positionV>
                <wp:extent cx="2565400" cy="0"/>
                <wp:effectExtent l="0" t="0" r="2540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9" o:spid="_x0000_s1026" o:spt="20" style="position:absolute;left:0pt;margin-left:345.4pt;margin-top:420.3pt;height:0pt;width:202pt;mso-position-vertical-relative:page;z-index:251671552;mso-width-relative:page;mso-height-relative:page;" filled="f" stroked="t" coordsize="21600,21600" o:gfxdata="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M+6FE2QAAAAwBAAAPAAAAAAAAAAEAIAAAACIAAABkcnMvZG93bnJldi54bWxQ&#10;SwECFAAUAAAACACHTuJAlCOVOvYBAADVAwAADgAAAAAAAAABACAAAAAoAQAAZHJzL2Uyb0RvYy54&#10;bWxQSwUGAAAAAAYABgBZAQAAkA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ge">
                  <wp:posOffset>3839210</wp:posOffset>
                </wp:positionV>
                <wp:extent cx="2565400" cy="0"/>
                <wp:effectExtent l="0" t="0" r="25400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3" o:spid="_x0000_s1026" o:spt="20" style="position:absolute;left:0pt;margin-left:345.4pt;margin-top:302.3pt;height:0pt;width:202pt;mso-position-vertical-relative:page;z-index:251676672;mso-width-relative:page;mso-height-relative:page;" filled="f" stroked="t" coordsize="21600,21600" o:gfxdata="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9knS2AAAAAwBAAAPAAAAAAAAAAEAIAAAACIAAABkcnMvZG93bnJldi54bWxQ&#10;SwECFAAUAAAACACHTuJAmAq6JvcBAADXAwAADgAAAAAAAAABACAAAAAnAQAAZHJzL2Uyb0RvYy54&#10;bWxQSwUGAAAAAAYABgBZAQAAkA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ge">
                  <wp:posOffset>8174990</wp:posOffset>
                </wp:positionV>
                <wp:extent cx="2565400" cy="0"/>
                <wp:effectExtent l="0" t="0" r="2540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9" o:spid="_x0000_s1026" o:spt="20" style="position:absolute;left:0pt;margin-left:343.5pt;margin-top:643.7pt;height:0pt;width:202pt;mso-position-vertical-relative:page;z-index:251675648;mso-width-relative:page;mso-height-relative:page;" filled="f" stroked="t" coordsize="21600,21600" o:gfxdata="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LiSK/aAAAADgEAAA8AAAAAAAAAAQAgAAAAIgAAAGRycy9kb3ducmV2Lnht&#10;bFBLAQIUABQAAAAIAIdO4kDCXyUK9wEAANcDAAAOAAAAAAAAAAEAIAAAACkBAABkcnMvZTJvRG9j&#10;LnhtbFBLBQYAAAAABgAGAFkBAACS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ge">
                  <wp:posOffset>8359140</wp:posOffset>
                </wp:positionV>
                <wp:extent cx="2758440" cy="1403985"/>
                <wp:effectExtent l="0" t="0" r="0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8754" cy="1404057"/>
                          <a:chOff x="0" y="0"/>
                          <a:chExt cx="2758754" cy="1404057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0" y="0"/>
                            <a:ext cx="2758754" cy="1404057"/>
                            <a:chOff x="865273" y="13397"/>
                            <a:chExt cx="2759683" cy="1405218"/>
                          </a:xfrm>
                        </wpg:grpSpPr>
                        <wps:wsp>
                          <wps:cNvPr id="8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3" y="340074"/>
                              <a:ext cx="1296619" cy="10785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MANAGEMENT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LEADERSHIP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TEAMWORK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CONFIDENT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716" y="13397"/>
                              <a:ext cx="2431240" cy="309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PROFESSIONAL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7220" y="63610"/>
                            <a:ext cx="180000" cy="179998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3" o:spid="_x0000_s1026" o:spt="203" style="position:absolute;left:0pt;margin-left:338.55pt;margin-top:658.2pt;height:110.55pt;width:217.2pt;mso-position-vertical-relative:page;z-index:251674624;mso-width-relative:page;mso-height-relative:page;" coordsize="2758754,1404057" o:gfxdata="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">
                <o:lock v:ext="edit" aspectratio="f"/>
                <v:group id="组合 81" o:spid="_x0000_s1026" o:spt="203" style="position:absolute;left:0;top:0;height:1404057;width:2758754;" coordorigin="865273,13397" coordsize="2759683,1405218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65273;top:340074;height:1078541;width:1296619;" filled="f" stroked="f" coordsize="21600,21600" o:gfxdata="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SaX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MANAGEMENT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LEADERSHIP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TEAMWORK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CONFIDENT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716;top:13397;height:309505;width:2431240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PROFESSIONAL 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127220;top:63610;height:179998;width:180000;" fillcolor="#DD252D" filled="t" stroked="f" coordsize="1662,1662" o:gfxdata="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RLzrsAAADc&#10;AAAADwAAAAAAAAABACAAAAAiAAAAZHJzL2Rvd25yZXYueG1sUEsBAhQAFAAAAAgAh07iQDMvBZ47&#10;AAAAOQAAABAAAAAAAAAAAQAgAAAACgEAAGRycy9zaGFwZXhtbC54bWxQSwUGAAAAAAYABgBbAQAA&#10;tAMAAAAA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6967,0;47761,0;68772,24584;68772,47977;132021,111984;160288,111984;180000,132561;180000,154113;158772,132778;131696,154113;153357,179998;132779,179998;110902,153355;113501,132561;49277,66497;23610,69096;0,45378;0,26967;26209,47977;49494,28483;26967,0;150000,10180;150000,18411;101696,65955;114043,77544;159747,30541;168953,30541;180000,8989;172635,0;150000,10180;0,158987;19494,179998;82635,118915;61083,97796;0,158987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old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Arial Regular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MicrosoftYaHei-Bold">
    <w:altName w:val="Evil Empi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il Empire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D2376E"/>
    <w:rsid w:val="00010992"/>
    <w:rsid w:val="00032706"/>
    <w:rsid w:val="000336A4"/>
    <w:rsid w:val="00047CE9"/>
    <w:rsid w:val="00070F8B"/>
    <w:rsid w:val="00131088"/>
    <w:rsid w:val="00162BD1"/>
    <w:rsid w:val="001657C3"/>
    <w:rsid w:val="00182832"/>
    <w:rsid w:val="001B2011"/>
    <w:rsid w:val="001B7DD1"/>
    <w:rsid w:val="001E5D51"/>
    <w:rsid w:val="00220BED"/>
    <w:rsid w:val="00222021"/>
    <w:rsid w:val="00241729"/>
    <w:rsid w:val="00243B5B"/>
    <w:rsid w:val="00280F8A"/>
    <w:rsid w:val="00292750"/>
    <w:rsid w:val="002B0307"/>
    <w:rsid w:val="002F6DBC"/>
    <w:rsid w:val="003021E4"/>
    <w:rsid w:val="00322AFB"/>
    <w:rsid w:val="00386953"/>
    <w:rsid w:val="003D0943"/>
    <w:rsid w:val="00401490"/>
    <w:rsid w:val="0042719A"/>
    <w:rsid w:val="00442A5E"/>
    <w:rsid w:val="004472F7"/>
    <w:rsid w:val="00467F96"/>
    <w:rsid w:val="00482D58"/>
    <w:rsid w:val="00487DA5"/>
    <w:rsid w:val="004919C6"/>
    <w:rsid w:val="004C7009"/>
    <w:rsid w:val="004F462A"/>
    <w:rsid w:val="00520CB5"/>
    <w:rsid w:val="00535CCA"/>
    <w:rsid w:val="00542D5E"/>
    <w:rsid w:val="005655CE"/>
    <w:rsid w:val="00583F51"/>
    <w:rsid w:val="005A7D1F"/>
    <w:rsid w:val="005B642D"/>
    <w:rsid w:val="005B6F58"/>
    <w:rsid w:val="005E64A5"/>
    <w:rsid w:val="00627560"/>
    <w:rsid w:val="00630C5D"/>
    <w:rsid w:val="00642A4A"/>
    <w:rsid w:val="0065660B"/>
    <w:rsid w:val="006A7E66"/>
    <w:rsid w:val="006B09F9"/>
    <w:rsid w:val="006D10F5"/>
    <w:rsid w:val="006D613C"/>
    <w:rsid w:val="006D7D61"/>
    <w:rsid w:val="006F12C2"/>
    <w:rsid w:val="00732A38"/>
    <w:rsid w:val="0076493B"/>
    <w:rsid w:val="00765B4B"/>
    <w:rsid w:val="00767FD7"/>
    <w:rsid w:val="00775F01"/>
    <w:rsid w:val="00786820"/>
    <w:rsid w:val="00793A35"/>
    <w:rsid w:val="007B65E2"/>
    <w:rsid w:val="007C18FB"/>
    <w:rsid w:val="007F07DB"/>
    <w:rsid w:val="007F270A"/>
    <w:rsid w:val="00821FD2"/>
    <w:rsid w:val="00872CEE"/>
    <w:rsid w:val="0089132D"/>
    <w:rsid w:val="008D67A1"/>
    <w:rsid w:val="008F41F0"/>
    <w:rsid w:val="008F4EB1"/>
    <w:rsid w:val="00901C8B"/>
    <w:rsid w:val="00951004"/>
    <w:rsid w:val="00954009"/>
    <w:rsid w:val="00972514"/>
    <w:rsid w:val="009A54F6"/>
    <w:rsid w:val="009B1488"/>
    <w:rsid w:val="009B6308"/>
    <w:rsid w:val="009C025E"/>
    <w:rsid w:val="009D08C8"/>
    <w:rsid w:val="00A11CA1"/>
    <w:rsid w:val="00A230E8"/>
    <w:rsid w:val="00A31438"/>
    <w:rsid w:val="00A44789"/>
    <w:rsid w:val="00A56B80"/>
    <w:rsid w:val="00A57C94"/>
    <w:rsid w:val="00A63888"/>
    <w:rsid w:val="00A72ACE"/>
    <w:rsid w:val="00AC57A2"/>
    <w:rsid w:val="00AF33C2"/>
    <w:rsid w:val="00B128D6"/>
    <w:rsid w:val="00B474A0"/>
    <w:rsid w:val="00B576FE"/>
    <w:rsid w:val="00B82FEA"/>
    <w:rsid w:val="00B8463A"/>
    <w:rsid w:val="00B947A4"/>
    <w:rsid w:val="00BA1798"/>
    <w:rsid w:val="00BE4A50"/>
    <w:rsid w:val="00BE5F93"/>
    <w:rsid w:val="00BF0651"/>
    <w:rsid w:val="00C162D5"/>
    <w:rsid w:val="00C1728D"/>
    <w:rsid w:val="00C33899"/>
    <w:rsid w:val="00C375CF"/>
    <w:rsid w:val="00C90FC6"/>
    <w:rsid w:val="00C929DE"/>
    <w:rsid w:val="00C93BD3"/>
    <w:rsid w:val="00CC5FA1"/>
    <w:rsid w:val="00CE6EE3"/>
    <w:rsid w:val="00CF0060"/>
    <w:rsid w:val="00D17109"/>
    <w:rsid w:val="00D27382"/>
    <w:rsid w:val="00D33A99"/>
    <w:rsid w:val="00D455E5"/>
    <w:rsid w:val="00D537FC"/>
    <w:rsid w:val="00D765BD"/>
    <w:rsid w:val="00D86312"/>
    <w:rsid w:val="00DA1917"/>
    <w:rsid w:val="00DB0000"/>
    <w:rsid w:val="00DB4FE7"/>
    <w:rsid w:val="00DD7B89"/>
    <w:rsid w:val="00E02F4B"/>
    <w:rsid w:val="00E16632"/>
    <w:rsid w:val="00E26F67"/>
    <w:rsid w:val="00E30F88"/>
    <w:rsid w:val="00E47A1E"/>
    <w:rsid w:val="00E51F66"/>
    <w:rsid w:val="00EA48FB"/>
    <w:rsid w:val="00EB5D3F"/>
    <w:rsid w:val="00EB6BEA"/>
    <w:rsid w:val="00EF2319"/>
    <w:rsid w:val="00EF4DD4"/>
    <w:rsid w:val="00F61ADF"/>
    <w:rsid w:val="00F677E8"/>
    <w:rsid w:val="00FA2CA3"/>
    <w:rsid w:val="00FD2CDE"/>
    <w:rsid w:val="00FD4C69"/>
    <w:rsid w:val="00FE2F5A"/>
    <w:rsid w:val="00FE6260"/>
    <w:rsid w:val="05AC09C3"/>
    <w:rsid w:val="1DAC4EF1"/>
    <w:rsid w:val="26A518A4"/>
    <w:rsid w:val="2A1D490D"/>
    <w:rsid w:val="2ED2376E"/>
    <w:rsid w:val="3DDBF1B3"/>
    <w:rsid w:val="3F5F3EC2"/>
    <w:rsid w:val="40B32F34"/>
    <w:rsid w:val="420429D6"/>
    <w:rsid w:val="4CDE0FE1"/>
    <w:rsid w:val="58DFDCA9"/>
    <w:rsid w:val="5FED117C"/>
    <w:rsid w:val="70F47057"/>
    <w:rsid w:val="77FE765B"/>
    <w:rsid w:val="7B9ED5A9"/>
    <w:rsid w:val="7F9D4D90"/>
    <w:rsid w:val="BFEF7F80"/>
    <w:rsid w:val="D76DA96A"/>
    <w:rsid w:val="EEAD6A8D"/>
    <w:rsid w:val="FBFFC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99"/>
    <w:rPr>
      <w:rFonts w:ascii="Arial" w:hAnsi="Arial" w:eastAsia="Arial" w:cs="Arial"/>
      <w:sz w:val="30"/>
      <w:szCs w:val="3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office6\templates\download\5e2eaef7\Creative%20Red%20Resume%20for%20Working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Red Resume for Working.docx</Template>
  <Pages>1</Pages>
  <Words>63</Words>
  <Characters>418</Characters>
  <Lines>1</Lines>
  <Paragraphs>1</Paragraphs>
  <TotalTime>1</TotalTime>
  <ScaleCrop>false</ScaleCrop>
  <LinksUpToDate>false</LinksUpToDate>
  <CharactersWithSpaces>473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2022-06-03T13:11:00Z</dcterms:created>
  <dc:creator>user</dc:creator>
  <cp:lastModifiedBy>google1573771452</cp:lastModifiedBy>
  <dcterms:modified xsi:type="dcterms:W3CDTF">2022-06-11T17:48:55Z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5FCE477F26A6467D99ED42809BAD1583</vt:lpwstr>
  </property>
</Properties>
</file>